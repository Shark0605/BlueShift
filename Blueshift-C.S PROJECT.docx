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2"/>
          <w:szCs w:val="22"/>
        </w:rPr>
        <w:id w:val="2348374"/>
        <w:docPartObj>
          <w:docPartGallery w:val="Cover Pages"/>
          <w:docPartUnique/>
        </w:docPartObj>
      </w:sdtPr>
      <w:sdtContent>
        <w:p w:rsidR="00B167DE" w:rsidRPr="00FB20F8" w:rsidRDefault="009D6A77">
          <w:pPr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eastAsia="zh-TW"/>
            </w:rPr>
            <w:pict>
              <v:group id="_x0000_s1092" style="position:absolute;margin-left:-.4pt;margin-top:0;width:611.95pt;height:590.6pt;z-index:25166540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93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94" style="position:absolute;left:-6;top:3717;width:12189;height:3550" coordorigin="18,7468" coordsize="12189,3550">
                    <v:shape id="_x0000_s1095" style="position:absolute;left:18;top:7837;width:7132;height:2863;mso-width-relative:page;mso-height-relative:page" coordsize="7132,2863" path="m,l17,2863,7132,2578r,-2378l,xe" fillcolor="#a5a5c9 [1620]" stroked="f">
                      <v:fill opacity=".5"/>
                      <v:path arrowok="t"/>
                    </v:shape>
                    <v:shape id="_x0000_s1096" style="position:absolute;left:7150;top:7468;width:3466;height:3550;mso-width-relative:page;mso-height-relative:page" coordsize="3466,3550" path="m,569l,2930r3466,620l3466,,,569xe" fillcolor="#d2d2e4 [820]" stroked="f">
                      <v:fill opacity=".5"/>
                      <v:path arrowok="t"/>
                    </v:shape>
                    <v:shape id="_x0000_s1097" style="position:absolute;left:10616;top:7468;width:1591;height:3550;mso-width-relative:page;mso-height-relative:page" coordsize="1591,3550" path="m,l,3550,1591,2746r,-2009l,xe" fillcolor="#a5a5c9 [1620]" stroked="f">
                      <v:fill opacity=".5"/>
                      <v:path arrowok="t"/>
                    </v:shape>
                  </v:group>
                  <v:shape id="_x0000_s1098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99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100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101" style="position:absolute;left:17;top:3617;width:2076;height:3851;mso-width-relative:page;mso-height-relative:page" coordsize="2076,3851" path="m,921l2060,r16,3851l,2981,,921xe" fillcolor="#d2d2e4 [820]" stroked="f">
                    <v:fill opacity="45875f"/>
                    <v:path arrowok="t"/>
                  </v:shape>
                  <v:shape id="_x0000_s1102" style="position:absolute;left:2077;top:3617;width:6011;height:3835;mso-width-relative:page;mso-height-relative:page" coordsize="6011,3835" path="m,l17,3835,6011,2629r,-1390l,xe" fillcolor="#53548a [3204]" strokecolor="#f2f2f2 [3041]" strokeweight="3pt">
                    <v:fill opacity="45875f"/>
                    <v:shadow on="t" type="perspective" color="#292944 [1604]" opacity=".5" offset="1pt" offset2="-1pt"/>
                    <v:path arrowok="t"/>
                  </v:shape>
                  <v:shape id="_x0000_s1103" style="position:absolute;left:8088;top:3835;width:4102;height:3432;mso-width-relative:page;mso-height-relative:page" coordsize="4102,3432" path="m,1038l,2411,4102,3432,4102,,,1038xe" fillcolor="#d2d2e4 [820]" stroked="f">
                    <v:fill opacity="45875f"/>
                    <v:path arrowok="t"/>
                  </v:shape>
                </v:group>
                <v:rect id="_x0000_s1104" style="position:absolute;left:1800;top:1440;width:8638;height:98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104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2348444"/>
                          <w:placeholder>
                            <w:docPart w:val="D9B0143AD5084D7BA723B449223F1C18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270FD" w:rsidRDefault="009270F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29 November,2016</w:t>
                            </w:r>
                          </w:p>
                        </w:sdtContent>
                      </w:sdt>
                      <w:p w:rsidR="009270FD" w:rsidRDefault="009270F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05" style="position:absolute;left:6494;top:11162;width:4998;height:1076;mso-position-horizontal-relative:margin;mso-position-vertical-relative:margin" filled="f" stroked="f">
                  <v:textbox style="mso-next-textbox:#_x0000_s1105;mso-fit-shape-to-text:t">
                    <w:txbxContent>
                      <w:sdt>
                        <w:sdtPr>
                          <w:rPr>
                            <w:sz w:val="28"/>
                            <w:szCs w:val="28"/>
                          </w:rPr>
                          <w:alias w:val="Year"/>
                          <w:id w:val="2348445"/>
                          <w:placeholder>
                            <w:docPart w:val="2E4941630153468B9B47A39E4176F45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270FD" w:rsidRDefault="009270FD" w:rsidP="00735913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735913">
                              <w:rPr>
                                <w:sz w:val="28"/>
                                <w:szCs w:val="28"/>
                              </w:rPr>
                              <w:t>Vedant Deshpande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XII  Alpha,#31 CBSE Exam no.        </w:t>
                            </w:r>
                          </w:p>
                        </w:sdtContent>
                      </w:sdt>
                    </w:txbxContent>
                  </v:textbox>
                </v:rect>
                <v:rect id="_x0000_s1106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106">
                    <w:txbxContent>
                      <w:sdt>
                        <w:sdtPr>
                          <w:rPr>
                            <w:b/>
                            <w:bCs/>
                            <w:color w:val="424456" w:themeColor="text2"/>
                            <w:sz w:val="72"/>
                            <w:szCs w:val="72"/>
                          </w:rPr>
                          <w:alias w:val="Title"/>
                          <w:id w:val="2348446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270FD" w:rsidRDefault="009270FD">
                            <w:pPr>
                              <w:spacing w:after="0"/>
                              <w:rPr>
                                <w:b/>
                                <w:bCs/>
                                <w:color w:val="424456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24456" w:themeColor="text2"/>
                                <w:sz w:val="72"/>
                                <w:szCs w:val="72"/>
                              </w:rPr>
                              <w:t>Blueshift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53548A" w:themeColor="accent1"/>
                            <w:sz w:val="40"/>
                            <w:szCs w:val="40"/>
                          </w:rPr>
                          <w:alias w:val="Subtitle"/>
                          <w:id w:val="234844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270FD" w:rsidRDefault="009270FD">
                            <w:pPr>
                              <w:rPr>
                                <w:b/>
                                <w:bCs/>
                                <w:color w:val="53548A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548A" w:themeColor="accent1"/>
                                <w:sz w:val="40"/>
                                <w:szCs w:val="40"/>
                              </w:rPr>
                              <w:t>Nothing but a simple DBMS in C++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234844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270FD" w:rsidRDefault="00A064E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Lenovo</w:t>
                            </w:r>
                          </w:p>
                        </w:sdtContent>
                      </w:sdt>
                      <w:p w:rsidR="009270FD" w:rsidRDefault="009270F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B167DE" w:rsidRPr="00FB20F8" w:rsidRDefault="00B167DE">
          <w:pPr>
            <w:rPr>
              <w:sz w:val="22"/>
              <w:szCs w:val="22"/>
            </w:rPr>
          </w:pPr>
        </w:p>
        <w:p w:rsidR="00B167DE" w:rsidRPr="00FB20F8" w:rsidRDefault="00003F31">
          <w:pPr>
            <w:rPr>
              <w:rFonts w:asciiTheme="majorHAnsi" w:hAnsiTheme="majorHAnsi"/>
              <w:color w:val="3E3E67" w:themeColor="accent1" w:themeShade="BF"/>
              <w:sz w:val="22"/>
              <w:szCs w:val="22"/>
            </w:rPr>
          </w:pPr>
          <w:r w:rsidRPr="00FB20F8">
            <w:rPr>
              <w:noProof/>
              <w:sz w:val="22"/>
              <w:szCs w:val="22"/>
              <w:lang w:eastAsia="en-U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1552576</wp:posOffset>
                </wp:positionH>
                <wp:positionV relativeFrom="paragraph">
                  <wp:posOffset>5528945</wp:posOffset>
                </wp:positionV>
                <wp:extent cx="1238250" cy="1238250"/>
                <wp:effectExtent l="19050" t="0" r="0" b="0"/>
                <wp:wrapNone/>
                <wp:docPr id="7" name="Picture 6" descr="bitmap1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tmap1.bmp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167DE" w:rsidRPr="00FB20F8">
            <w:rPr>
              <w:sz w:val="22"/>
              <w:szCs w:val="22"/>
            </w:rPr>
            <w:br w:type="page"/>
          </w:r>
        </w:p>
      </w:sdtContent>
    </w:sdt>
    <w:p w:rsidR="00003F31" w:rsidRPr="00FB20F8" w:rsidRDefault="00003F31" w:rsidP="00FB20F8">
      <w:pPr>
        <w:spacing w:line="240" w:lineRule="atLeast"/>
        <w:ind w:left="1440"/>
        <w:jc w:val="both"/>
        <w:rPr>
          <w:rFonts w:ascii="Brush Script MT" w:hAnsi="Brush Script MT" w:cs="Times New Roman"/>
          <w:sz w:val="40"/>
          <w:szCs w:val="40"/>
        </w:rPr>
      </w:pPr>
      <w:r w:rsidRPr="00FB20F8">
        <w:rPr>
          <w:rFonts w:ascii="Algerian" w:hAnsi="Algerian"/>
          <w:sz w:val="40"/>
          <w:szCs w:val="40"/>
        </w:rPr>
        <w:lastRenderedPageBreak/>
        <w:t>Indira national school, wakad</w:t>
      </w:r>
    </w:p>
    <w:p w:rsidR="00003F31" w:rsidRPr="00FB20F8" w:rsidRDefault="00003F31" w:rsidP="00FB20F8">
      <w:pPr>
        <w:ind w:left="1440" w:firstLine="720"/>
        <w:rPr>
          <w:rFonts w:ascii="Algerian" w:hAnsi="Algerian"/>
          <w:sz w:val="40"/>
          <w:szCs w:val="40"/>
        </w:rPr>
      </w:pPr>
      <w:r w:rsidRPr="00FB20F8">
        <w:rPr>
          <w:rFonts w:ascii="Algerian" w:hAnsi="Algerian"/>
          <w:sz w:val="40"/>
          <w:szCs w:val="40"/>
        </w:rPr>
        <w:t>Certificate</w:t>
      </w:r>
    </w:p>
    <w:p w:rsidR="00003F31" w:rsidRPr="00FB20F8" w:rsidRDefault="00003F31" w:rsidP="00003F31">
      <w:pPr>
        <w:spacing w:after="120"/>
        <w:jc w:val="both"/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>This is to certify that Master/Miss._____________________</w:t>
      </w:r>
    </w:p>
    <w:p w:rsidR="00003F31" w:rsidRPr="00FB20F8" w:rsidRDefault="00003F31" w:rsidP="00003F31">
      <w:pPr>
        <w:spacing w:after="120"/>
        <w:jc w:val="both"/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 xml:space="preserve">Of </w:t>
      </w:r>
      <w:r w:rsidRPr="00FB20F8">
        <w:rPr>
          <w:rFonts w:ascii="Brush Script MT" w:hAnsi="Brush Script MT" w:cs="Times New Roman"/>
          <w:b/>
          <w:sz w:val="36"/>
          <w:szCs w:val="36"/>
        </w:rPr>
        <w:t>Class XII</w:t>
      </w:r>
      <w:r w:rsidRPr="00FB20F8">
        <w:rPr>
          <w:rFonts w:ascii="Brush Script MT" w:hAnsi="Brush Script MT" w:cs="Times New Roman"/>
          <w:sz w:val="36"/>
          <w:szCs w:val="36"/>
        </w:rPr>
        <w:t xml:space="preserve"> CBSE Exam Number:____________________</w:t>
      </w:r>
    </w:p>
    <w:p w:rsidR="00003F31" w:rsidRPr="00FB20F8" w:rsidRDefault="00003F31" w:rsidP="00003F31">
      <w:pPr>
        <w:spacing w:after="120"/>
        <w:jc w:val="both"/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>Has prepared the project entitled ‘_______________________’</w:t>
      </w:r>
    </w:p>
    <w:p w:rsidR="00003F31" w:rsidRPr="00FB20F8" w:rsidRDefault="004E0E0F" w:rsidP="00003F31">
      <w:pPr>
        <w:spacing w:after="120"/>
        <w:jc w:val="both"/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>U</w:t>
      </w:r>
      <w:r w:rsidR="00003F31" w:rsidRPr="00FB20F8">
        <w:rPr>
          <w:rFonts w:ascii="Brush Script MT" w:hAnsi="Brush Script MT" w:cs="Times New Roman"/>
          <w:sz w:val="36"/>
          <w:szCs w:val="36"/>
        </w:rPr>
        <w:t>nder</w:t>
      </w:r>
      <w:r w:rsidRPr="00FB20F8">
        <w:rPr>
          <w:rFonts w:ascii="Brush Script MT" w:hAnsi="Brush Script MT" w:cs="Times New Roman"/>
          <w:sz w:val="36"/>
          <w:szCs w:val="36"/>
        </w:rPr>
        <w:t xml:space="preserve"> </w:t>
      </w:r>
      <w:r w:rsidR="00003F31" w:rsidRPr="00FB20F8">
        <w:rPr>
          <w:rFonts w:ascii="Brush Script MT" w:hAnsi="Brush Script MT" w:cs="Times New Roman"/>
          <w:sz w:val="36"/>
          <w:szCs w:val="36"/>
        </w:rPr>
        <w:t>my</w:t>
      </w:r>
      <w:r w:rsidRPr="00FB20F8">
        <w:rPr>
          <w:rFonts w:ascii="Brush Script MT" w:hAnsi="Brush Script MT" w:cs="Times New Roman"/>
          <w:sz w:val="36"/>
          <w:szCs w:val="36"/>
        </w:rPr>
        <w:t xml:space="preserve"> </w:t>
      </w:r>
      <w:r w:rsidR="00003F31" w:rsidRPr="00FB20F8">
        <w:rPr>
          <w:rFonts w:ascii="Brush Script MT" w:hAnsi="Brush Script MT" w:cs="Times New Roman"/>
          <w:sz w:val="36"/>
          <w:szCs w:val="36"/>
        </w:rPr>
        <w:t>guidance.</w:t>
      </w:r>
      <w:r w:rsidRPr="00FB20F8">
        <w:rPr>
          <w:rFonts w:ascii="Brush Script MT" w:hAnsi="Brush Script MT" w:cs="Times New Roman"/>
          <w:sz w:val="36"/>
          <w:szCs w:val="36"/>
        </w:rPr>
        <w:t xml:space="preserve"> </w:t>
      </w:r>
      <w:r w:rsidR="00003F31" w:rsidRPr="00FB20F8">
        <w:rPr>
          <w:rFonts w:ascii="Brush Script MT" w:hAnsi="Brush Script MT" w:cs="Times New Roman"/>
          <w:sz w:val="36"/>
          <w:szCs w:val="36"/>
        </w:rPr>
        <w:t xml:space="preserve">The report is the result of his efforts and endeavors. The report is found worthy of acceptance as final project report for the </w:t>
      </w:r>
      <w:r w:rsidR="00003F31" w:rsidRPr="00FB20F8">
        <w:rPr>
          <w:rFonts w:ascii="Brush Script MT" w:hAnsi="Brush Script MT" w:cs="Times New Roman"/>
          <w:b/>
          <w:sz w:val="36"/>
          <w:szCs w:val="36"/>
        </w:rPr>
        <w:t>Computer Science</w:t>
      </w:r>
      <w:r w:rsidRPr="00FB20F8">
        <w:rPr>
          <w:rFonts w:ascii="Brush Script MT" w:hAnsi="Brush Script MT" w:cs="Times New Roman"/>
          <w:b/>
          <w:sz w:val="36"/>
          <w:szCs w:val="36"/>
        </w:rPr>
        <w:t xml:space="preserve"> </w:t>
      </w:r>
      <w:r w:rsidR="00003F31" w:rsidRPr="00FB20F8">
        <w:rPr>
          <w:rFonts w:ascii="Brush Script MT" w:hAnsi="Brush Script MT" w:cs="Times New Roman"/>
          <w:sz w:val="36"/>
          <w:szCs w:val="36"/>
        </w:rPr>
        <w:t xml:space="preserve">subject for class XII as laid down by the CBSE Board for academic year </w:t>
      </w:r>
      <w:r w:rsidR="00003F31" w:rsidRPr="00FB20F8">
        <w:rPr>
          <w:rFonts w:ascii="Brush Script MT" w:hAnsi="Brush Script MT" w:cs="Times New Roman"/>
          <w:b/>
          <w:sz w:val="36"/>
          <w:szCs w:val="36"/>
        </w:rPr>
        <w:t>2016 – 2017</w:t>
      </w:r>
      <w:r w:rsidR="00003F31" w:rsidRPr="00FB20F8">
        <w:rPr>
          <w:rFonts w:ascii="Brush Script MT" w:hAnsi="Brush Script MT" w:cs="Times New Roman"/>
          <w:sz w:val="36"/>
          <w:szCs w:val="36"/>
        </w:rPr>
        <w:t>.</w:t>
      </w:r>
    </w:p>
    <w:p w:rsidR="00003F31" w:rsidRPr="00FB20F8" w:rsidRDefault="00003F31" w:rsidP="00003F31">
      <w:pPr>
        <w:rPr>
          <w:rFonts w:ascii="Brush Script MT" w:hAnsi="Brush Script MT" w:cs="Times New Roman"/>
          <w:sz w:val="36"/>
          <w:szCs w:val="36"/>
        </w:rPr>
      </w:pPr>
    </w:p>
    <w:p w:rsidR="00003F31" w:rsidRPr="00FB20F8" w:rsidRDefault="00003F31" w:rsidP="00003F31">
      <w:pPr>
        <w:spacing w:after="0"/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</w:p>
    <w:p w:rsidR="00003F31" w:rsidRPr="00FB20F8" w:rsidRDefault="00003F31" w:rsidP="00003F31">
      <w:pPr>
        <w:spacing w:after="0"/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ab/>
      </w:r>
    </w:p>
    <w:p w:rsidR="00003F31" w:rsidRPr="00FB20F8" w:rsidRDefault="00003F31" w:rsidP="00003F31">
      <w:pPr>
        <w:spacing w:after="0"/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</w:r>
      <w:r w:rsidRPr="00FB20F8">
        <w:rPr>
          <w:rFonts w:ascii="Brush Script MT" w:hAnsi="Brush Script MT" w:cs="Times New Roman"/>
          <w:sz w:val="36"/>
          <w:szCs w:val="36"/>
        </w:rPr>
        <w:tab/>
        <w:t>Mrs.Medha Joshi</w:t>
      </w:r>
    </w:p>
    <w:p w:rsidR="00003F31" w:rsidRPr="00FB20F8" w:rsidRDefault="00003F31" w:rsidP="00003F31">
      <w:pPr>
        <w:spacing w:after="0"/>
        <w:ind w:left="4320" w:firstLine="720"/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>(PGT Computer Science).</w:t>
      </w:r>
    </w:p>
    <w:p w:rsidR="00003F31" w:rsidRPr="00FB20F8" w:rsidRDefault="00003F31" w:rsidP="00003F31">
      <w:pPr>
        <w:spacing w:after="0"/>
        <w:ind w:left="4320" w:firstLine="720"/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>Indira National School,Wakad</w:t>
      </w:r>
    </w:p>
    <w:p w:rsidR="00003F31" w:rsidRPr="00FB20F8" w:rsidRDefault="00003F31" w:rsidP="00003F31">
      <w:pPr>
        <w:spacing w:after="0"/>
        <w:ind w:left="4320" w:firstLine="720"/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>Pune</w:t>
      </w:r>
    </w:p>
    <w:p w:rsidR="00003F31" w:rsidRPr="00FB20F8" w:rsidRDefault="00003F31" w:rsidP="00003F31">
      <w:pPr>
        <w:rPr>
          <w:rFonts w:ascii="Brush Script MT" w:hAnsi="Brush Script MT" w:cs="Times New Roman"/>
          <w:sz w:val="36"/>
          <w:szCs w:val="36"/>
        </w:rPr>
      </w:pPr>
    </w:p>
    <w:p w:rsidR="00003F31" w:rsidRPr="00FB20F8" w:rsidRDefault="00003F31" w:rsidP="00003F31">
      <w:pPr>
        <w:rPr>
          <w:rFonts w:ascii="Brush Script MT" w:hAnsi="Brush Script MT" w:cs="Times New Roman"/>
          <w:sz w:val="36"/>
          <w:szCs w:val="36"/>
        </w:rPr>
      </w:pPr>
      <w:r w:rsidRPr="00FB20F8">
        <w:rPr>
          <w:rFonts w:ascii="Brush Script MT" w:hAnsi="Brush Script MT" w:cs="Times New Roman"/>
          <w:sz w:val="36"/>
          <w:szCs w:val="36"/>
        </w:rPr>
        <w:t>Date:</w:t>
      </w:r>
    </w:p>
    <w:p w:rsidR="004E0E0F" w:rsidRPr="00FB20F8" w:rsidRDefault="004E0E0F" w:rsidP="00003F31">
      <w:pPr>
        <w:rPr>
          <w:rFonts w:ascii="Brush Script MT" w:hAnsi="Brush Script MT" w:cs="Times New Roman"/>
          <w:sz w:val="24"/>
          <w:szCs w:val="24"/>
        </w:rPr>
      </w:pPr>
    </w:p>
    <w:p w:rsidR="00FB20F8" w:rsidRDefault="00FB20F8" w:rsidP="00FB20F8">
      <w:pPr>
        <w:ind w:left="2880" w:firstLine="720"/>
        <w:jc w:val="both"/>
        <w:rPr>
          <w:rFonts w:ascii="Algerian" w:hAnsi="Algerian"/>
          <w:sz w:val="56"/>
          <w:szCs w:val="56"/>
        </w:rPr>
      </w:pPr>
    </w:p>
    <w:p w:rsidR="004E0E0F" w:rsidRPr="00FB20F8" w:rsidRDefault="004E0E0F" w:rsidP="00FB20F8">
      <w:pPr>
        <w:ind w:left="2880" w:firstLine="720"/>
        <w:jc w:val="both"/>
        <w:rPr>
          <w:rFonts w:ascii="Algerian" w:hAnsi="Algerian"/>
          <w:sz w:val="56"/>
          <w:szCs w:val="56"/>
        </w:rPr>
      </w:pPr>
      <w:r w:rsidRPr="00FB20F8">
        <w:rPr>
          <w:rFonts w:ascii="Algerian" w:hAnsi="Algerian"/>
          <w:sz w:val="56"/>
          <w:szCs w:val="56"/>
        </w:rPr>
        <w:lastRenderedPageBreak/>
        <w:t>Certificate</w:t>
      </w:r>
    </w:p>
    <w:p w:rsidR="004E0E0F" w:rsidRPr="00FB20F8" w:rsidRDefault="004E0E0F" w:rsidP="004E0E0F">
      <w:pPr>
        <w:spacing w:after="120"/>
        <w:jc w:val="both"/>
        <w:rPr>
          <w:rFonts w:ascii="Brush Script MT" w:hAnsi="Brush Script MT" w:cs="Times New Roman"/>
          <w:sz w:val="40"/>
          <w:szCs w:val="40"/>
        </w:rPr>
      </w:pPr>
      <w:r w:rsidRPr="00FB20F8">
        <w:rPr>
          <w:rFonts w:ascii="Brush Script MT" w:hAnsi="Brush Script MT" w:cs="Times New Roman"/>
          <w:sz w:val="40"/>
          <w:szCs w:val="40"/>
        </w:rPr>
        <w:t>This is to certify that the project prepared by Master/Miss.________________________</w:t>
      </w:r>
    </w:p>
    <w:p w:rsidR="004E0E0F" w:rsidRPr="00FB20F8" w:rsidRDefault="004E0E0F" w:rsidP="004E0E0F">
      <w:pPr>
        <w:spacing w:after="120"/>
        <w:jc w:val="both"/>
        <w:rPr>
          <w:rFonts w:ascii="Brush Script MT" w:hAnsi="Brush Script MT" w:cs="Times New Roman"/>
          <w:sz w:val="40"/>
          <w:szCs w:val="40"/>
        </w:rPr>
      </w:pPr>
      <w:r w:rsidRPr="00FB20F8">
        <w:rPr>
          <w:rFonts w:ascii="Brush Script MT" w:hAnsi="Brush Script MT" w:cs="Times New Roman"/>
          <w:sz w:val="40"/>
          <w:szCs w:val="40"/>
        </w:rPr>
        <w:t xml:space="preserve">Of </w:t>
      </w:r>
      <w:r w:rsidRPr="00FB20F8">
        <w:rPr>
          <w:rFonts w:ascii="Brush Script MT" w:hAnsi="Brush Script MT" w:cs="Times New Roman"/>
          <w:b/>
          <w:sz w:val="40"/>
          <w:szCs w:val="40"/>
        </w:rPr>
        <w:t>Class XII</w:t>
      </w:r>
      <w:r w:rsidRPr="00FB20F8">
        <w:rPr>
          <w:rFonts w:ascii="Brush Script MT" w:hAnsi="Brush Script MT" w:cs="Times New Roman"/>
          <w:sz w:val="40"/>
          <w:szCs w:val="40"/>
        </w:rPr>
        <w:t xml:space="preserve">  entitled ‘_______________________’</w:t>
      </w:r>
    </w:p>
    <w:p w:rsidR="004E0E0F" w:rsidRPr="00FB20F8" w:rsidRDefault="004E0E0F" w:rsidP="004E0E0F">
      <w:pPr>
        <w:spacing w:after="120"/>
        <w:jc w:val="both"/>
        <w:rPr>
          <w:rFonts w:ascii="Brush Script MT" w:hAnsi="Brush Script MT" w:cs="Times New Roman"/>
          <w:sz w:val="40"/>
          <w:szCs w:val="40"/>
        </w:rPr>
      </w:pPr>
      <w:r w:rsidRPr="00FB20F8">
        <w:rPr>
          <w:rFonts w:ascii="Brush Script MT" w:hAnsi="Brush Script MT" w:cs="Times New Roman"/>
          <w:sz w:val="40"/>
          <w:szCs w:val="40"/>
        </w:rPr>
        <w:t xml:space="preserve">for CBSE Board, All India Senior School Certificate Examination for the academic year </w:t>
      </w:r>
      <w:r w:rsidRPr="00FB20F8">
        <w:rPr>
          <w:rFonts w:ascii="Brush Script MT" w:hAnsi="Brush Script MT" w:cs="Times New Roman"/>
          <w:b/>
          <w:sz w:val="40"/>
          <w:szCs w:val="40"/>
        </w:rPr>
        <w:t>2016 – 2017,</w:t>
      </w:r>
      <w:r w:rsidRPr="00FB20F8">
        <w:rPr>
          <w:rFonts w:ascii="Brush Script MT" w:hAnsi="Brush Script MT" w:cs="Times New Roman"/>
          <w:sz w:val="40"/>
          <w:szCs w:val="40"/>
        </w:rPr>
        <w:t xml:space="preserve">for </w:t>
      </w:r>
      <w:r w:rsidRPr="00FB20F8">
        <w:rPr>
          <w:rFonts w:ascii="Brush Script MT" w:hAnsi="Brush Script MT" w:cs="Times New Roman"/>
          <w:b/>
          <w:sz w:val="40"/>
          <w:szCs w:val="40"/>
        </w:rPr>
        <w:t xml:space="preserve">Computer Science </w:t>
      </w:r>
      <w:r w:rsidRPr="00FB20F8">
        <w:rPr>
          <w:rFonts w:ascii="Brush Script MT" w:hAnsi="Brush Script MT" w:cs="Times New Roman"/>
          <w:sz w:val="40"/>
          <w:szCs w:val="40"/>
        </w:rPr>
        <w:t>subject at Indira National School, Wakad has been examined and the report is found worthy of acceptance.</w:t>
      </w:r>
    </w:p>
    <w:p w:rsidR="004E0E0F" w:rsidRPr="00FB20F8" w:rsidRDefault="004E0E0F" w:rsidP="004E0E0F">
      <w:pPr>
        <w:rPr>
          <w:rFonts w:ascii="Brush Script MT" w:hAnsi="Brush Script MT" w:cs="Times New Roman"/>
          <w:sz w:val="40"/>
          <w:szCs w:val="40"/>
        </w:rPr>
      </w:pPr>
    </w:p>
    <w:p w:rsidR="004E0E0F" w:rsidRPr="00FB20F8" w:rsidRDefault="004E0E0F" w:rsidP="004E0E0F">
      <w:pPr>
        <w:spacing w:after="0"/>
        <w:rPr>
          <w:rFonts w:ascii="Brush Script MT" w:hAnsi="Brush Script MT" w:cs="Times New Roman"/>
          <w:sz w:val="40"/>
          <w:szCs w:val="40"/>
        </w:rPr>
      </w:pP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</w:p>
    <w:p w:rsidR="004E0E0F" w:rsidRPr="00FB20F8" w:rsidRDefault="004E0E0F" w:rsidP="004E0E0F">
      <w:pPr>
        <w:spacing w:after="0"/>
        <w:rPr>
          <w:rFonts w:ascii="Brush Script MT" w:hAnsi="Brush Script MT" w:cs="Times New Roman"/>
          <w:sz w:val="40"/>
          <w:szCs w:val="40"/>
        </w:rPr>
      </w:pPr>
      <w:r w:rsidRPr="00FB20F8">
        <w:rPr>
          <w:rFonts w:ascii="Brush Script MT" w:hAnsi="Brush Script MT" w:cs="Times New Roman"/>
          <w:sz w:val="40"/>
          <w:szCs w:val="40"/>
        </w:rPr>
        <w:tab/>
      </w:r>
    </w:p>
    <w:p w:rsidR="004E0E0F" w:rsidRPr="00FB20F8" w:rsidRDefault="004E0E0F" w:rsidP="004E0E0F">
      <w:pPr>
        <w:rPr>
          <w:rFonts w:ascii="Brush Script MT" w:hAnsi="Brush Script MT" w:cs="Times New Roman"/>
          <w:sz w:val="40"/>
          <w:szCs w:val="40"/>
        </w:rPr>
      </w:pPr>
      <w:r w:rsidRPr="00FB20F8">
        <w:rPr>
          <w:rFonts w:ascii="Brush Script MT" w:hAnsi="Brush Script MT" w:cs="Times New Roman"/>
          <w:sz w:val="40"/>
          <w:szCs w:val="40"/>
        </w:rPr>
        <w:t xml:space="preserve">___________ </w:t>
      </w:r>
      <w:r w:rsidRPr="00FB20F8">
        <w:rPr>
          <w:rFonts w:ascii="Brush Script MT" w:hAnsi="Brush Script MT" w:cs="Times New Roman"/>
          <w:sz w:val="40"/>
          <w:szCs w:val="40"/>
        </w:rPr>
        <w:tab/>
        <w:t xml:space="preserve">      _________</w:t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  <w:t xml:space="preserve">    ________    </w:t>
      </w:r>
    </w:p>
    <w:p w:rsidR="004E0E0F" w:rsidRPr="00FB20F8" w:rsidRDefault="004E0E0F" w:rsidP="004E0E0F">
      <w:pPr>
        <w:spacing w:after="0" w:line="240" w:lineRule="atLeast"/>
        <w:ind w:right="-900"/>
        <w:rPr>
          <w:rFonts w:ascii="Brush Script MT" w:hAnsi="Brush Script MT" w:cs="Times New Roman"/>
          <w:sz w:val="40"/>
          <w:szCs w:val="40"/>
        </w:rPr>
      </w:pPr>
      <w:r w:rsidRPr="00FB20F8">
        <w:rPr>
          <w:rFonts w:ascii="Brush Script MT" w:hAnsi="Brush Script MT" w:cs="Times New Roman"/>
          <w:sz w:val="40"/>
          <w:szCs w:val="40"/>
        </w:rPr>
        <w:t xml:space="preserve">  Principal’s          </w:t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  <w:t>External</w:t>
      </w:r>
      <w:r w:rsidRPr="00FB20F8">
        <w:rPr>
          <w:rFonts w:ascii="Brush Script MT" w:hAnsi="Brush Script MT" w:cs="Times New Roman"/>
          <w:sz w:val="40"/>
          <w:szCs w:val="40"/>
        </w:rPr>
        <w:tab/>
        <w:t xml:space="preserve">    </w:t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  <w:t>Internal</w:t>
      </w:r>
    </w:p>
    <w:p w:rsidR="004E0E0F" w:rsidRPr="00FB20F8" w:rsidRDefault="004E0E0F" w:rsidP="004E0E0F">
      <w:pPr>
        <w:spacing w:after="0" w:line="240" w:lineRule="atLeast"/>
        <w:ind w:right="-900"/>
        <w:rPr>
          <w:rFonts w:ascii="Brush Script MT" w:hAnsi="Brush Script MT" w:cs="Times New Roman"/>
          <w:sz w:val="40"/>
          <w:szCs w:val="40"/>
        </w:rPr>
      </w:pPr>
      <w:r w:rsidRPr="00FB20F8">
        <w:rPr>
          <w:rFonts w:ascii="Brush Script MT" w:hAnsi="Brush Script MT" w:cs="Times New Roman"/>
          <w:sz w:val="40"/>
          <w:szCs w:val="40"/>
        </w:rPr>
        <w:t xml:space="preserve">Signature  </w:t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  <w:t>Examiner</w:t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  <w:t xml:space="preserve">Examiner                 </w:t>
      </w:r>
    </w:p>
    <w:p w:rsidR="004E0E0F" w:rsidRPr="00FB20F8" w:rsidRDefault="004E0E0F" w:rsidP="004E0E0F">
      <w:pPr>
        <w:spacing w:line="240" w:lineRule="atLeast"/>
        <w:rPr>
          <w:rFonts w:ascii="Brush Script MT" w:hAnsi="Brush Script MT" w:cs="Times New Roman"/>
          <w:sz w:val="40"/>
          <w:szCs w:val="40"/>
        </w:rPr>
      </w:pPr>
    </w:p>
    <w:p w:rsidR="004E0E0F" w:rsidRPr="00FB20F8" w:rsidRDefault="004E0E0F" w:rsidP="004E0E0F">
      <w:pPr>
        <w:spacing w:line="240" w:lineRule="atLeast"/>
        <w:rPr>
          <w:rFonts w:ascii="Brush Script MT" w:hAnsi="Brush Script MT" w:cs="Times New Roman"/>
          <w:sz w:val="40"/>
          <w:szCs w:val="40"/>
        </w:rPr>
      </w:pPr>
    </w:p>
    <w:p w:rsidR="004E0E0F" w:rsidRPr="00FB20F8" w:rsidRDefault="004E0E0F" w:rsidP="004E0E0F">
      <w:pPr>
        <w:spacing w:line="240" w:lineRule="atLeast"/>
        <w:rPr>
          <w:rFonts w:ascii="Brush Script MT" w:hAnsi="Brush Script MT" w:cs="Times New Roman"/>
          <w:sz w:val="40"/>
          <w:szCs w:val="40"/>
        </w:rPr>
      </w:pPr>
    </w:p>
    <w:p w:rsidR="004E0E0F" w:rsidRPr="00FB20F8" w:rsidRDefault="004E0E0F" w:rsidP="004E0E0F">
      <w:pPr>
        <w:spacing w:line="240" w:lineRule="atLeast"/>
        <w:rPr>
          <w:rFonts w:ascii="Brush Script MT" w:hAnsi="Brush Script MT" w:cs="Times New Roman"/>
          <w:sz w:val="40"/>
          <w:szCs w:val="40"/>
        </w:rPr>
      </w:pPr>
      <w:r w:rsidRPr="00FB20F8">
        <w:rPr>
          <w:rFonts w:ascii="Brush Script MT" w:hAnsi="Brush Script MT" w:cs="Times New Roman"/>
          <w:sz w:val="40"/>
          <w:szCs w:val="40"/>
        </w:rPr>
        <w:t>Date:</w:t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</w:r>
      <w:r w:rsidRPr="00FB20F8">
        <w:rPr>
          <w:rFonts w:ascii="Brush Script MT" w:hAnsi="Brush Script MT" w:cs="Times New Roman"/>
          <w:sz w:val="40"/>
          <w:szCs w:val="40"/>
        </w:rPr>
        <w:tab/>
        <w:t>School Stamp:</w:t>
      </w:r>
    </w:p>
    <w:p w:rsidR="00FD5A87" w:rsidRDefault="00FD5A87" w:rsidP="00003F31">
      <w:pPr>
        <w:rPr>
          <w:rFonts w:ascii="Georgia" w:hAnsi="Georgia"/>
          <w:b/>
          <w:iCs/>
          <w:color w:val="67452D" w:themeColor="accent5" w:themeShade="BF"/>
          <w:sz w:val="48"/>
          <w:szCs w:val="48"/>
        </w:rPr>
      </w:pPr>
    </w:p>
    <w:p w:rsidR="004E0E0F" w:rsidRPr="00FB20F8" w:rsidRDefault="004E0E0F" w:rsidP="00003F31">
      <w:pPr>
        <w:rPr>
          <w:rFonts w:ascii="Georgia" w:hAnsi="Georgia"/>
          <w:b/>
          <w:iCs/>
          <w:color w:val="67452D" w:themeColor="accent5" w:themeShade="BF"/>
          <w:sz w:val="48"/>
          <w:szCs w:val="48"/>
        </w:rPr>
      </w:pPr>
      <w:r w:rsidRPr="00FB20F8">
        <w:rPr>
          <w:rFonts w:ascii="Georgia" w:hAnsi="Georgia"/>
          <w:b/>
          <w:iCs/>
          <w:color w:val="67452D" w:themeColor="accent5" w:themeShade="BF"/>
          <w:sz w:val="48"/>
          <w:szCs w:val="48"/>
        </w:rPr>
        <w:lastRenderedPageBreak/>
        <w:t>Acknowledgement</w:t>
      </w:r>
    </w:p>
    <w:p w:rsidR="004E0E0F" w:rsidRPr="00FB20F8" w:rsidRDefault="004E0E0F" w:rsidP="00003F31">
      <w:pPr>
        <w:rPr>
          <w:rFonts w:ascii="Georgia" w:hAnsi="Georgia"/>
          <w:i/>
          <w:iCs/>
          <w:color w:val="797979"/>
          <w:sz w:val="24"/>
          <w:szCs w:val="24"/>
        </w:rPr>
      </w:pPr>
    </w:p>
    <w:p w:rsidR="004E0E0F" w:rsidRPr="00FB20F8" w:rsidRDefault="004E0E0F" w:rsidP="004E0E0F">
      <w:pPr>
        <w:spacing w:line="360" w:lineRule="auto"/>
        <w:jc w:val="both"/>
        <w:rPr>
          <w:rFonts w:ascii="Arabic Typesetting" w:hAnsi="Arabic Typesetting" w:cs="Arabic Typesetting"/>
          <w:color w:val="000000" w:themeColor="text1"/>
          <w:sz w:val="32"/>
          <w:szCs w:val="32"/>
        </w:rPr>
      </w:pPr>
      <w:r w:rsidRPr="00FB20F8">
        <w:rPr>
          <w:rFonts w:ascii="Georgia" w:hAnsi="Georgia"/>
          <w:i/>
          <w:iCs/>
          <w:color w:val="000000" w:themeColor="text1"/>
          <w:sz w:val="32"/>
          <w:szCs w:val="32"/>
        </w:rPr>
        <w:t>I would like to express my special thanks of gratitude to my teacher Medha Joshi who gave me the golden opportunity to work on BlueShift which also helped me in doing a lot of Research and thus I came to know about so many new things.</w:t>
      </w:r>
      <w:r w:rsidR="00735913" w:rsidRPr="00FB20F8">
        <w:rPr>
          <w:rFonts w:ascii="Georgia" w:hAnsi="Georgia"/>
          <w:i/>
          <w:iCs/>
          <w:color w:val="000000" w:themeColor="text1"/>
          <w:sz w:val="32"/>
          <w:szCs w:val="32"/>
        </w:rPr>
        <w:t xml:space="preserve"> Secondly I</w:t>
      </w:r>
      <w:r w:rsidRPr="00FB20F8">
        <w:rPr>
          <w:rFonts w:ascii="Georgia" w:hAnsi="Georgia"/>
          <w:i/>
          <w:iCs/>
          <w:color w:val="000000" w:themeColor="text1"/>
          <w:sz w:val="32"/>
          <w:szCs w:val="32"/>
        </w:rPr>
        <w:t xml:space="preserve"> would also like to thank my parents and friends who helped me a lot in finalizing this project within the limited time frame.</w:t>
      </w:r>
    </w:p>
    <w:p w:rsidR="00003F31" w:rsidRPr="00FB20F8" w:rsidRDefault="00003F31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</w:p>
    <w:p w:rsidR="00735913" w:rsidRPr="00FB20F8" w:rsidRDefault="00735913" w:rsidP="00620984">
      <w:pPr>
        <w:rPr>
          <w:sz w:val="24"/>
          <w:szCs w:val="24"/>
        </w:rPr>
      </w:pP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  <w:r w:rsidRPr="00FB20F8">
        <w:rPr>
          <w:sz w:val="24"/>
          <w:szCs w:val="24"/>
        </w:rPr>
        <w:tab/>
      </w: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24"/>
          <w:szCs w:val="24"/>
        </w:rPr>
      </w:pPr>
    </w:p>
    <w:p w:rsidR="00735913" w:rsidRPr="00FB20F8" w:rsidRDefault="00735913" w:rsidP="00620984">
      <w:pPr>
        <w:rPr>
          <w:sz w:val="44"/>
          <w:szCs w:val="44"/>
        </w:rPr>
      </w:pPr>
      <w:r w:rsidRPr="00FB20F8">
        <w:rPr>
          <w:sz w:val="44"/>
          <w:szCs w:val="44"/>
        </w:rPr>
        <w:t>Contents</w:t>
      </w:r>
    </w:p>
    <w:p w:rsidR="00534EF5" w:rsidRPr="00FB20F8" w:rsidRDefault="00534EF5">
      <w:pPr>
        <w:rPr>
          <w:sz w:val="24"/>
          <w:szCs w:val="24"/>
        </w:rPr>
      </w:pPr>
    </w:p>
    <w:p w:rsidR="00735913" w:rsidRPr="00FB20F8" w:rsidRDefault="00735913">
      <w:pPr>
        <w:rPr>
          <w:sz w:val="24"/>
          <w:szCs w:val="24"/>
        </w:rPr>
      </w:pPr>
    </w:p>
    <w:p w:rsidR="00735913" w:rsidRPr="00FB20F8" w:rsidRDefault="00735913" w:rsidP="00735913">
      <w:pPr>
        <w:pStyle w:val="ListParagraph"/>
        <w:numPr>
          <w:ilvl w:val="0"/>
          <w:numId w:val="35"/>
        </w:numPr>
        <w:spacing w:line="360" w:lineRule="auto"/>
        <w:rPr>
          <w:sz w:val="32"/>
          <w:szCs w:val="32"/>
        </w:rPr>
      </w:pPr>
      <w:r w:rsidRPr="00FB20F8">
        <w:rPr>
          <w:sz w:val="32"/>
          <w:szCs w:val="32"/>
        </w:rPr>
        <w:t>Working of Blueshift  &amp; OOP Concept</w:t>
      </w:r>
    </w:p>
    <w:p w:rsidR="00735913" w:rsidRPr="00FB20F8" w:rsidRDefault="00735913" w:rsidP="00735913">
      <w:pPr>
        <w:pStyle w:val="ListParagraph"/>
        <w:numPr>
          <w:ilvl w:val="0"/>
          <w:numId w:val="35"/>
        </w:numPr>
        <w:spacing w:line="360" w:lineRule="auto"/>
        <w:rPr>
          <w:sz w:val="32"/>
          <w:szCs w:val="32"/>
        </w:rPr>
      </w:pPr>
      <w:r w:rsidRPr="00FB20F8">
        <w:rPr>
          <w:sz w:val="32"/>
          <w:szCs w:val="32"/>
        </w:rPr>
        <w:t xml:space="preserve">Flowchart </w:t>
      </w:r>
    </w:p>
    <w:p w:rsidR="00735913" w:rsidRPr="00FB20F8" w:rsidRDefault="00735913" w:rsidP="00735913">
      <w:pPr>
        <w:pStyle w:val="ListParagraph"/>
        <w:numPr>
          <w:ilvl w:val="0"/>
          <w:numId w:val="35"/>
        </w:numPr>
        <w:spacing w:line="360" w:lineRule="auto"/>
        <w:rPr>
          <w:sz w:val="32"/>
          <w:szCs w:val="32"/>
        </w:rPr>
      </w:pPr>
      <w:r w:rsidRPr="00FB20F8">
        <w:rPr>
          <w:sz w:val="32"/>
          <w:szCs w:val="32"/>
        </w:rPr>
        <w:t>Header Files Used</w:t>
      </w:r>
    </w:p>
    <w:p w:rsidR="00735913" w:rsidRPr="00FB20F8" w:rsidRDefault="00735913" w:rsidP="00735913">
      <w:pPr>
        <w:pStyle w:val="ListParagraph"/>
        <w:numPr>
          <w:ilvl w:val="0"/>
          <w:numId w:val="35"/>
        </w:numPr>
        <w:spacing w:line="360" w:lineRule="auto"/>
        <w:rPr>
          <w:sz w:val="32"/>
          <w:szCs w:val="32"/>
        </w:rPr>
      </w:pPr>
      <w:r w:rsidRPr="00FB20F8">
        <w:rPr>
          <w:sz w:val="32"/>
          <w:szCs w:val="32"/>
        </w:rPr>
        <w:t>Files Generated</w:t>
      </w:r>
    </w:p>
    <w:p w:rsidR="00735913" w:rsidRPr="00FB20F8" w:rsidRDefault="00735913" w:rsidP="00735913">
      <w:pPr>
        <w:pStyle w:val="ListParagraph"/>
        <w:numPr>
          <w:ilvl w:val="0"/>
          <w:numId w:val="35"/>
        </w:numPr>
        <w:spacing w:line="360" w:lineRule="auto"/>
        <w:rPr>
          <w:sz w:val="32"/>
          <w:szCs w:val="32"/>
        </w:rPr>
      </w:pPr>
      <w:r w:rsidRPr="00FB20F8">
        <w:rPr>
          <w:sz w:val="32"/>
          <w:szCs w:val="32"/>
        </w:rPr>
        <w:t>Source Code</w:t>
      </w:r>
    </w:p>
    <w:p w:rsidR="00735913" w:rsidRPr="00FB20F8" w:rsidRDefault="00735913" w:rsidP="00735913">
      <w:pPr>
        <w:pStyle w:val="ListParagraph"/>
        <w:numPr>
          <w:ilvl w:val="0"/>
          <w:numId w:val="35"/>
        </w:numPr>
        <w:spacing w:line="360" w:lineRule="auto"/>
        <w:rPr>
          <w:sz w:val="32"/>
          <w:szCs w:val="32"/>
        </w:rPr>
      </w:pPr>
      <w:r w:rsidRPr="00FB20F8">
        <w:rPr>
          <w:sz w:val="32"/>
          <w:szCs w:val="32"/>
        </w:rPr>
        <w:t>Output</w:t>
      </w:r>
    </w:p>
    <w:p w:rsidR="00735913" w:rsidRPr="00FB20F8" w:rsidRDefault="00735913" w:rsidP="00735913">
      <w:pPr>
        <w:pStyle w:val="ListParagraph"/>
        <w:numPr>
          <w:ilvl w:val="0"/>
          <w:numId w:val="35"/>
        </w:numPr>
        <w:spacing w:line="360" w:lineRule="auto"/>
        <w:rPr>
          <w:sz w:val="32"/>
          <w:szCs w:val="32"/>
        </w:rPr>
      </w:pPr>
      <w:r w:rsidRPr="00FB20F8">
        <w:rPr>
          <w:sz w:val="32"/>
          <w:szCs w:val="32"/>
        </w:rPr>
        <w:t>Bibliography</w:t>
      </w:r>
    </w:p>
    <w:p w:rsidR="00735913" w:rsidRPr="00FB20F8" w:rsidRDefault="00735913" w:rsidP="00735913">
      <w:pPr>
        <w:ind w:left="360"/>
        <w:rPr>
          <w:sz w:val="24"/>
          <w:szCs w:val="24"/>
        </w:rPr>
      </w:pPr>
    </w:p>
    <w:p w:rsidR="00735913" w:rsidRPr="00FB20F8" w:rsidRDefault="00735913" w:rsidP="00735913">
      <w:pPr>
        <w:rPr>
          <w:sz w:val="24"/>
          <w:szCs w:val="24"/>
        </w:rPr>
      </w:pPr>
    </w:p>
    <w:p w:rsidR="00735913" w:rsidRPr="00FB20F8" w:rsidRDefault="00735913" w:rsidP="00735913">
      <w:pPr>
        <w:rPr>
          <w:sz w:val="24"/>
          <w:szCs w:val="24"/>
        </w:rPr>
      </w:pPr>
    </w:p>
    <w:p w:rsidR="00735913" w:rsidRPr="00FB20F8" w:rsidRDefault="00735913" w:rsidP="00735913">
      <w:pPr>
        <w:rPr>
          <w:sz w:val="24"/>
          <w:szCs w:val="24"/>
        </w:rPr>
      </w:pPr>
    </w:p>
    <w:p w:rsidR="00735913" w:rsidRPr="00FB20F8" w:rsidRDefault="00735913" w:rsidP="00735913">
      <w:pPr>
        <w:rPr>
          <w:sz w:val="24"/>
          <w:szCs w:val="24"/>
        </w:rPr>
      </w:pPr>
    </w:p>
    <w:p w:rsidR="00735913" w:rsidRPr="00FB20F8" w:rsidRDefault="00735913" w:rsidP="00735913">
      <w:pPr>
        <w:rPr>
          <w:sz w:val="24"/>
          <w:szCs w:val="24"/>
        </w:rPr>
      </w:pPr>
    </w:p>
    <w:p w:rsidR="00735913" w:rsidRPr="00FB20F8" w:rsidRDefault="00735913" w:rsidP="00735913">
      <w:pPr>
        <w:rPr>
          <w:sz w:val="24"/>
          <w:szCs w:val="24"/>
        </w:rPr>
      </w:pPr>
    </w:p>
    <w:p w:rsidR="00735913" w:rsidRPr="00FB20F8" w:rsidRDefault="00735913" w:rsidP="00735913">
      <w:pPr>
        <w:tabs>
          <w:tab w:val="left" w:pos="990"/>
        </w:tabs>
        <w:rPr>
          <w:sz w:val="24"/>
          <w:szCs w:val="24"/>
        </w:rPr>
      </w:pPr>
      <w:r w:rsidRPr="00FB20F8">
        <w:rPr>
          <w:sz w:val="24"/>
          <w:szCs w:val="24"/>
        </w:rPr>
        <w:tab/>
      </w:r>
    </w:p>
    <w:p w:rsidR="00735913" w:rsidRPr="00FB20F8" w:rsidRDefault="00735913" w:rsidP="00735913">
      <w:pPr>
        <w:tabs>
          <w:tab w:val="left" w:pos="990"/>
        </w:tabs>
        <w:rPr>
          <w:sz w:val="24"/>
          <w:szCs w:val="24"/>
        </w:rPr>
      </w:pPr>
    </w:p>
    <w:p w:rsidR="00FB20F8" w:rsidRDefault="00FB20F8" w:rsidP="00735913">
      <w:pPr>
        <w:tabs>
          <w:tab w:val="left" w:pos="990"/>
        </w:tabs>
        <w:rPr>
          <w:sz w:val="28"/>
          <w:szCs w:val="28"/>
        </w:rPr>
      </w:pPr>
    </w:p>
    <w:p w:rsidR="00FB20F8" w:rsidRDefault="00FB20F8" w:rsidP="00735913">
      <w:pPr>
        <w:tabs>
          <w:tab w:val="left" w:pos="990"/>
        </w:tabs>
        <w:rPr>
          <w:sz w:val="28"/>
          <w:szCs w:val="28"/>
        </w:rPr>
      </w:pPr>
    </w:p>
    <w:p w:rsidR="00FB20F8" w:rsidRDefault="00FB20F8" w:rsidP="00735913">
      <w:pPr>
        <w:tabs>
          <w:tab w:val="left" w:pos="990"/>
        </w:tabs>
        <w:rPr>
          <w:sz w:val="28"/>
          <w:szCs w:val="28"/>
        </w:rPr>
      </w:pPr>
    </w:p>
    <w:p w:rsidR="00735913" w:rsidRPr="00FB20F8" w:rsidRDefault="00735913" w:rsidP="00735913">
      <w:pPr>
        <w:tabs>
          <w:tab w:val="left" w:pos="990"/>
        </w:tabs>
        <w:rPr>
          <w:sz w:val="40"/>
          <w:szCs w:val="40"/>
        </w:rPr>
      </w:pPr>
      <w:r w:rsidRPr="00FB20F8">
        <w:rPr>
          <w:sz w:val="40"/>
          <w:szCs w:val="40"/>
        </w:rPr>
        <w:lastRenderedPageBreak/>
        <w:t>Working Of BlueShift</w:t>
      </w:r>
    </w:p>
    <w:p w:rsidR="00735913" w:rsidRPr="00FB20F8" w:rsidRDefault="00735913" w:rsidP="00735913">
      <w:pPr>
        <w:tabs>
          <w:tab w:val="left" w:pos="990"/>
        </w:tabs>
        <w:rPr>
          <w:sz w:val="28"/>
          <w:szCs w:val="28"/>
        </w:rPr>
      </w:pPr>
    </w:p>
    <w:p w:rsidR="00574426" w:rsidRPr="00FB20F8" w:rsidRDefault="00574426" w:rsidP="00735913">
      <w:pPr>
        <w:tabs>
          <w:tab w:val="left" w:pos="990"/>
        </w:tabs>
        <w:rPr>
          <w:sz w:val="28"/>
          <w:szCs w:val="28"/>
        </w:rPr>
      </w:pPr>
      <w:r w:rsidRPr="00FB20F8">
        <w:rPr>
          <w:sz w:val="28"/>
          <w:szCs w:val="28"/>
        </w:rPr>
        <w:t>Just like the Structured query language, Blueshift operates on databases through queries, written in the program by the end user.</w:t>
      </w:r>
    </w:p>
    <w:p w:rsidR="00574426" w:rsidRPr="00FB20F8" w:rsidRDefault="00574426" w:rsidP="00735913">
      <w:pPr>
        <w:tabs>
          <w:tab w:val="left" w:pos="990"/>
        </w:tabs>
        <w:rPr>
          <w:sz w:val="28"/>
          <w:szCs w:val="28"/>
        </w:rPr>
      </w:pPr>
      <w:r w:rsidRPr="00FB20F8">
        <w:rPr>
          <w:sz w:val="28"/>
          <w:szCs w:val="28"/>
        </w:rPr>
        <w:t>Similar to SQL, Blueshift has its own set of keywords which do the same operations on databases.</w:t>
      </w:r>
    </w:p>
    <w:p w:rsidR="00574426" w:rsidRPr="00FB20F8" w:rsidRDefault="00574426" w:rsidP="00735913">
      <w:pPr>
        <w:tabs>
          <w:tab w:val="left" w:pos="990"/>
        </w:tabs>
        <w:rPr>
          <w:sz w:val="28"/>
          <w:szCs w:val="28"/>
        </w:rPr>
      </w:pPr>
      <w:r w:rsidRPr="00FB20F8">
        <w:rPr>
          <w:sz w:val="28"/>
          <w:szCs w:val="28"/>
        </w:rPr>
        <w:t xml:space="preserve">The keywords used by Blueshift are : </w:t>
      </w:r>
    </w:p>
    <w:p w:rsidR="00574426" w:rsidRPr="00156101" w:rsidRDefault="00574426" w:rsidP="00680831">
      <w:pPr>
        <w:pStyle w:val="ListParagraph"/>
        <w:numPr>
          <w:ilvl w:val="0"/>
          <w:numId w:val="36"/>
        </w:numPr>
        <w:tabs>
          <w:tab w:val="left" w:pos="990"/>
        </w:tabs>
        <w:rPr>
          <w:sz w:val="24"/>
          <w:szCs w:val="24"/>
        </w:rPr>
      </w:pPr>
      <w:r w:rsidRPr="00156101">
        <w:rPr>
          <w:sz w:val="24"/>
          <w:szCs w:val="24"/>
        </w:rPr>
        <w:t>new - similar to create in MySQL used to create new tables, rows, columns</w:t>
      </w:r>
    </w:p>
    <w:p w:rsidR="00574426" w:rsidRPr="00156101" w:rsidRDefault="00574426" w:rsidP="00680831">
      <w:pPr>
        <w:pStyle w:val="ListParagraph"/>
        <w:numPr>
          <w:ilvl w:val="0"/>
          <w:numId w:val="36"/>
        </w:numPr>
        <w:tabs>
          <w:tab w:val="left" w:pos="990"/>
        </w:tabs>
        <w:rPr>
          <w:sz w:val="24"/>
          <w:szCs w:val="24"/>
        </w:rPr>
      </w:pPr>
      <w:r w:rsidRPr="00156101">
        <w:rPr>
          <w:sz w:val="24"/>
          <w:szCs w:val="24"/>
        </w:rPr>
        <w:t>new - new col, new row</w:t>
      </w:r>
    </w:p>
    <w:p w:rsidR="00574426" w:rsidRPr="00156101" w:rsidRDefault="00574426" w:rsidP="00680831">
      <w:pPr>
        <w:pStyle w:val="ListParagraph"/>
        <w:numPr>
          <w:ilvl w:val="0"/>
          <w:numId w:val="36"/>
        </w:numPr>
        <w:tabs>
          <w:tab w:val="left" w:pos="990"/>
        </w:tabs>
        <w:rPr>
          <w:sz w:val="24"/>
          <w:szCs w:val="24"/>
        </w:rPr>
      </w:pPr>
      <w:r w:rsidRPr="00156101">
        <w:rPr>
          <w:sz w:val="24"/>
          <w:szCs w:val="24"/>
        </w:rPr>
        <w:t>show - similar to select in MySQL used to show data in the table, and search queries</w:t>
      </w:r>
    </w:p>
    <w:p w:rsidR="00680831" w:rsidRPr="00156101" w:rsidRDefault="00574426" w:rsidP="00680831">
      <w:pPr>
        <w:pStyle w:val="ListParagraph"/>
        <w:numPr>
          <w:ilvl w:val="0"/>
          <w:numId w:val="36"/>
        </w:numPr>
        <w:tabs>
          <w:tab w:val="left" w:pos="990"/>
        </w:tabs>
        <w:rPr>
          <w:sz w:val="24"/>
          <w:szCs w:val="24"/>
        </w:rPr>
      </w:pPr>
      <w:r w:rsidRPr="00156101">
        <w:rPr>
          <w:sz w:val="24"/>
          <w:szCs w:val="24"/>
        </w:rPr>
        <w:t>show - show table, show data, show avg, etc</w:t>
      </w:r>
    </w:p>
    <w:p w:rsidR="00574426" w:rsidRPr="00156101" w:rsidRDefault="00574426" w:rsidP="00680831">
      <w:pPr>
        <w:pStyle w:val="ListParagraph"/>
        <w:numPr>
          <w:ilvl w:val="0"/>
          <w:numId w:val="36"/>
        </w:numPr>
        <w:tabs>
          <w:tab w:val="left" w:pos="990"/>
        </w:tabs>
        <w:rPr>
          <w:sz w:val="24"/>
          <w:szCs w:val="24"/>
        </w:rPr>
      </w:pPr>
      <w:r w:rsidRPr="00156101">
        <w:rPr>
          <w:sz w:val="24"/>
          <w:szCs w:val="24"/>
        </w:rPr>
        <w:t>load - used to load table</w:t>
      </w:r>
      <w:r w:rsidR="00680831" w:rsidRPr="00156101">
        <w:rPr>
          <w:sz w:val="24"/>
          <w:szCs w:val="24"/>
        </w:rPr>
        <w:t xml:space="preserve"> </w:t>
      </w:r>
      <w:r w:rsidRPr="00156101">
        <w:rPr>
          <w:sz w:val="24"/>
          <w:szCs w:val="24"/>
        </w:rPr>
        <w:t>from file</w:t>
      </w:r>
    </w:p>
    <w:p w:rsidR="00574426" w:rsidRPr="00156101" w:rsidRDefault="00574426" w:rsidP="00680831">
      <w:pPr>
        <w:pStyle w:val="ListParagraph"/>
        <w:numPr>
          <w:ilvl w:val="0"/>
          <w:numId w:val="36"/>
        </w:numPr>
        <w:tabs>
          <w:tab w:val="left" w:pos="990"/>
        </w:tabs>
        <w:rPr>
          <w:sz w:val="24"/>
          <w:szCs w:val="24"/>
        </w:rPr>
      </w:pPr>
      <w:r w:rsidRPr="00156101">
        <w:rPr>
          <w:sz w:val="24"/>
          <w:szCs w:val="24"/>
        </w:rPr>
        <w:t>save - used to save table to file</w:t>
      </w:r>
    </w:p>
    <w:p w:rsidR="00574426" w:rsidRPr="00156101" w:rsidRDefault="00574426" w:rsidP="00680831">
      <w:pPr>
        <w:pStyle w:val="ListParagraph"/>
        <w:numPr>
          <w:ilvl w:val="0"/>
          <w:numId w:val="36"/>
        </w:numPr>
        <w:tabs>
          <w:tab w:val="left" w:pos="990"/>
        </w:tabs>
        <w:rPr>
          <w:sz w:val="24"/>
          <w:szCs w:val="24"/>
        </w:rPr>
      </w:pPr>
      <w:r w:rsidRPr="00156101">
        <w:rPr>
          <w:sz w:val="24"/>
          <w:szCs w:val="24"/>
        </w:rPr>
        <w:t>update - used to update data</w:t>
      </w:r>
    </w:p>
    <w:p w:rsidR="00574426" w:rsidRPr="00156101" w:rsidRDefault="00574426" w:rsidP="00680831">
      <w:pPr>
        <w:pStyle w:val="ListParagraph"/>
        <w:numPr>
          <w:ilvl w:val="0"/>
          <w:numId w:val="36"/>
        </w:numPr>
        <w:tabs>
          <w:tab w:val="left" w:pos="990"/>
        </w:tabs>
        <w:rPr>
          <w:sz w:val="24"/>
          <w:szCs w:val="24"/>
        </w:rPr>
      </w:pPr>
      <w:r w:rsidRPr="00156101">
        <w:rPr>
          <w:sz w:val="24"/>
          <w:szCs w:val="24"/>
        </w:rPr>
        <w:t>delete - used to delete row</w:t>
      </w:r>
    </w:p>
    <w:p w:rsidR="00574426" w:rsidRPr="00156101" w:rsidRDefault="00574426" w:rsidP="00680831">
      <w:pPr>
        <w:pStyle w:val="ListParagraph"/>
        <w:numPr>
          <w:ilvl w:val="0"/>
          <w:numId w:val="36"/>
        </w:numPr>
        <w:tabs>
          <w:tab w:val="left" w:pos="990"/>
        </w:tabs>
        <w:rPr>
          <w:sz w:val="24"/>
          <w:szCs w:val="24"/>
        </w:rPr>
      </w:pPr>
      <w:r w:rsidRPr="00156101">
        <w:rPr>
          <w:sz w:val="24"/>
          <w:szCs w:val="24"/>
        </w:rPr>
        <w:t xml:space="preserve">close - similar to close in MySQL closes the table, DOES NOT SAVE UNSAVED DATA </w:t>
      </w:r>
    </w:p>
    <w:p w:rsidR="00680831" w:rsidRPr="00FB20F8" w:rsidRDefault="00680831" w:rsidP="00680831">
      <w:pPr>
        <w:shd w:val="clear" w:color="auto" w:fill="FFFFFF"/>
        <w:spacing w:before="75" w:after="75" w:line="600" w:lineRule="atLeas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C++ and Object Oriented Programming</w:t>
      </w:r>
    </w:p>
    <w:p w:rsidR="00680831" w:rsidRPr="00FB20F8" w:rsidRDefault="00680831" w:rsidP="006808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Object Oriented programming is a programming style that is associated with the concept of Class, Objects and various other concepts revolving around these two, like Inheritance, Polymorphism, Abstraction, Encapsulation etc.</w:t>
      </w:r>
    </w:p>
    <w:p w:rsidR="00680831" w:rsidRPr="00FB20F8" w:rsidRDefault="00680831" w:rsidP="00680831">
      <w:pPr>
        <w:pStyle w:val="ListParagraph"/>
        <w:numPr>
          <w:ilvl w:val="0"/>
          <w:numId w:val="3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FB20F8">
        <w:rPr>
          <w:noProof/>
          <w:sz w:val="24"/>
          <w:szCs w:val="24"/>
          <w:lang w:eastAsia="en-US"/>
        </w:rPr>
        <w:drawing>
          <wp:inline distT="0" distB="0" distL="0" distR="0">
            <wp:extent cx="4562475" cy="1666875"/>
            <wp:effectExtent l="19050" t="0" r="9525" b="0"/>
            <wp:docPr id="44" name="Picture 44" descr="Basic OOPS concepts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asic OOPS concepts in c++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31" w:rsidRPr="00FB20F8" w:rsidRDefault="00680831" w:rsidP="00680831">
      <w:pPr>
        <w:pStyle w:val="ListParagraph"/>
        <w:tabs>
          <w:tab w:val="left" w:pos="990"/>
        </w:tabs>
        <w:rPr>
          <w:sz w:val="24"/>
          <w:szCs w:val="24"/>
        </w:rPr>
      </w:pPr>
    </w:p>
    <w:p w:rsidR="00680831" w:rsidRPr="00FB20F8" w:rsidRDefault="00680831" w:rsidP="00680831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  <w:t>Let us define what these terms mean.</w:t>
      </w:r>
    </w:p>
    <w:p w:rsidR="00680831" w:rsidRPr="00FB20F8" w:rsidRDefault="00680831" w:rsidP="00680831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  <w:lastRenderedPageBreak/>
        <w:t>Objects</w:t>
      </w:r>
    </w:p>
    <w:p w:rsidR="00680831" w:rsidRPr="00FB20F8" w:rsidRDefault="00680831" w:rsidP="006808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Objects are the basic units of OOP. They are an instance of class, which have data members and uses various member functions to perform tasks.</w:t>
      </w:r>
    </w:p>
    <w:p w:rsidR="00680831" w:rsidRPr="00FB20F8" w:rsidRDefault="009D6A77" w:rsidP="006808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6A77">
        <w:rPr>
          <w:sz w:val="24"/>
          <w:szCs w:val="24"/>
          <w:lang w:eastAsia="en-US"/>
        </w:rPr>
        <w:pict>
          <v:rect id="_x0000_i1025" style="width:0;height:1.5pt" o:hralign="center" o:hrstd="t" o:hrnoshade="t" o:hr="t" fillcolor="black" stroked="f"/>
        </w:pict>
      </w:r>
    </w:p>
    <w:p w:rsidR="00680831" w:rsidRPr="00FB20F8" w:rsidRDefault="00680831" w:rsidP="00680831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  <w:t>Class</w:t>
      </w:r>
    </w:p>
    <w:p w:rsidR="00680831" w:rsidRPr="00FB20F8" w:rsidRDefault="00680831" w:rsidP="006808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It is similar to structures in C language. Class can also be defined as user defined data type  also containing functions in it. So, class is basically a blueprint for object. It declares &amp; defines what data variables the object will have and what operations can be performed on the class's object.</w:t>
      </w:r>
    </w:p>
    <w:p w:rsidR="00680831" w:rsidRPr="00FB20F8" w:rsidRDefault="009D6A77" w:rsidP="006808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6A77">
        <w:rPr>
          <w:sz w:val="24"/>
          <w:szCs w:val="24"/>
          <w:lang w:eastAsia="en-US"/>
        </w:rPr>
        <w:pict>
          <v:rect id="_x0000_i1026" style="width:0;height:1.5pt" o:hralign="center" o:hrstd="t" o:hrnoshade="t" o:hr="t" fillcolor="black" stroked="f"/>
        </w:pict>
      </w:r>
    </w:p>
    <w:p w:rsidR="00680831" w:rsidRPr="00FB20F8" w:rsidRDefault="00680831" w:rsidP="00680831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  <w:t>Abstraction</w:t>
      </w:r>
    </w:p>
    <w:p w:rsidR="00680831" w:rsidRPr="00FB20F8" w:rsidRDefault="00680831" w:rsidP="006808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Abstraction refers to showing only the essential features of the application and hiding the details. In C++, classes provide methods to the outside world to access &amp; use the data variables, but the variables are hidden from direct access. This can be done using access specifiers.</w:t>
      </w:r>
    </w:p>
    <w:p w:rsidR="00680831" w:rsidRPr="00FB20F8" w:rsidRDefault="009D6A77" w:rsidP="006808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6A77">
        <w:rPr>
          <w:sz w:val="24"/>
          <w:szCs w:val="24"/>
          <w:lang w:eastAsia="en-US"/>
        </w:rPr>
        <w:pict>
          <v:rect id="_x0000_i1027" style="width:0;height:1.5pt" o:hralign="center" o:hrstd="t" o:hrnoshade="t" o:hr="t" fillcolor="black" stroked="f"/>
        </w:pict>
      </w:r>
    </w:p>
    <w:p w:rsidR="00680831" w:rsidRPr="00FB20F8" w:rsidRDefault="00680831" w:rsidP="00680831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  <w:t>Encapsulation</w:t>
      </w:r>
    </w:p>
    <w:p w:rsidR="00680831" w:rsidRPr="00FB20F8" w:rsidRDefault="00680831" w:rsidP="006808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It can also be said data binding. Encapsulation is all about binding the data variables and functions together in class.</w:t>
      </w:r>
    </w:p>
    <w:p w:rsidR="00680831" w:rsidRPr="00FB20F8" w:rsidRDefault="009D6A77" w:rsidP="006808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6A77">
        <w:rPr>
          <w:sz w:val="24"/>
          <w:szCs w:val="24"/>
          <w:lang w:eastAsia="en-US"/>
        </w:rPr>
        <w:pict>
          <v:rect id="_x0000_i1028" style="width:0;height:1.5pt" o:hralign="center" o:hrstd="t" o:hrnoshade="t" o:hr="t" fillcolor="black" stroked="f"/>
        </w:pict>
      </w:r>
    </w:p>
    <w:p w:rsidR="00680831" w:rsidRPr="00FB20F8" w:rsidRDefault="00680831" w:rsidP="00680831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  <w:t>Inheritance</w:t>
      </w:r>
    </w:p>
    <w:p w:rsidR="00680831" w:rsidRPr="00FB20F8" w:rsidRDefault="00680831" w:rsidP="006808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Inheritance is a way to reuse code . The class which is inherited is called base class &amp; the class which inherits is called derived class. So when, a derived class inherits a base class, the derived class can use all the functions which are defined in base class, hence making code reusable.</w:t>
      </w:r>
    </w:p>
    <w:p w:rsidR="00680831" w:rsidRPr="00FB20F8" w:rsidRDefault="009D6A77" w:rsidP="0068083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D6A77">
        <w:rPr>
          <w:sz w:val="24"/>
          <w:szCs w:val="24"/>
          <w:lang w:eastAsia="en-US"/>
        </w:rPr>
        <w:pict>
          <v:rect id="_x0000_i1029" style="width:0;height:1.5pt" o:hralign="center" o:hrstd="t" o:hrnoshade="t" o:hr="t" fillcolor="black" stroked="f"/>
        </w:pict>
      </w:r>
    </w:p>
    <w:p w:rsidR="00680831" w:rsidRPr="00FB20F8" w:rsidRDefault="00680831" w:rsidP="00FB20F8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</w:pPr>
      <w:r w:rsidRPr="00FB20F8"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  <w:t>Polymorphism</w:t>
      </w:r>
      <w:r w:rsidR="00FB20F8">
        <w:rPr>
          <w:rFonts w:ascii="Arial" w:eastAsia="Times New Roman" w:hAnsi="Arial" w:cs="Arial"/>
          <w:b/>
          <w:bCs/>
          <w:color w:val="BF360C"/>
          <w:sz w:val="24"/>
          <w:szCs w:val="24"/>
          <w:lang w:eastAsia="en-US"/>
        </w:rPr>
        <w:t xml:space="preserve"> </w:t>
      </w:r>
      <w:r w:rsidRPr="00FB20F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It is a feature, which lets us create functions with same name but different arguments, which will perform differently</w:t>
      </w:r>
      <w:r w:rsidR="00B831CB" w:rsidRPr="00FB20F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.</w:t>
      </w:r>
      <w:r w:rsidRPr="00FB20F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</w:p>
    <w:p w:rsidR="00FB20F8" w:rsidRDefault="00FB20F8" w:rsidP="00FB20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</w:p>
    <w:p w:rsidR="00B831CB" w:rsidRPr="00FB20F8" w:rsidRDefault="00B831CB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52"/>
          <w:szCs w:val="22"/>
          <w:lang w:eastAsia="en-US"/>
        </w:rPr>
      </w:pPr>
      <w:r w:rsidRPr="00FB20F8">
        <w:rPr>
          <w:rFonts w:eastAsia="Times New Roman" w:cs="Arial"/>
          <w:color w:val="000000"/>
          <w:sz w:val="52"/>
          <w:szCs w:val="22"/>
          <w:lang w:eastAsia="en-US"/>
        </w:rPr>
        <w:lastRenderedPageBreak/>
        <w:t>Source Code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#include "dynclass.h"</w:t>
      </w:r>
      <w:r w:rsidR="00FB20F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FB20F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FB20F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FB20F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//declaring header files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#include "authentification.h"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#include "creators_setters.h"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#include "help.h"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#include "QandDParsers.h"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#include "updaters.h"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#include "deleter.h"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#include "file.h"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#include "resource.h"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using namespace std;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class col</w:t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//Blueshift uses columns as objects and rows as array of columns</w:t>
      </w:r>
    </w:p>
    <w:p w:rsidR="00FB20F8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private: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name[10];</w:t>
      </w:r>
      <w:r w:rsidR="00FB20F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FB20F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FB20F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//declaring attributes of column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type;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size;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~col();</w:t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*dt;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*dd;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*sd[100];</w:t>
      </w:r>
    </w:p>
    <w:p w:rsidR="00FB20F8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*sdt[100];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public: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col();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Desc();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nameset(char[]);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typeset(char[]);</w:t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//sets type(i.e int or char)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typeset(int);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sizeset(int);</w:t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//sets size acc. to type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getName(char[]);</w:t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getSize();</w:t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//getter functions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getType();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showdata(int);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friend void close(col *);</w:t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//can be called individually</w:t>
      </w:r>
    </w:p>
    <w:p w:rsidR="001D1081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 xml:space="preserve">  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//int column functions</w:t>
      </w:r>
    </w:p>
    <w:p w:rsidR="003C766D" w:rsidRPr="005D29B4" w:rsidRDefault="003C766D" w:rsidP="001D1081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newintgenerate(int);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</w:t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generates int 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for first row only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intgenerate(int);</w:t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//generates integer array of pointers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intRowgenerate(int);</w:t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//generates integer row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introwinput(int);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introwinput(int, int);</w:t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getIntData(int);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//char column functions</w:t>
      </w:r>
    </w:p>
    <w:p w:rsidR="003C766D" w:rsidRPr="005D29B4" w:rsidRDefault="001D1081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newchargenerate();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C766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//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generates char </w:t>
      </w:r>
      <w:r w:rsidR="003C766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for first row only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chargenerate(int);</w:t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//generates a character array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charRowgenerate(int);</w:t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326D6C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charrowinput(int);</w:t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D108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//accepts input for row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charrowinput(int, char[]);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  <w:t>int strcmpr(char[]);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strcmpr(int, char[]);</w:t>
      </w:r>
    </w:p>
    <w:p w:rsidR="00E806A2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void getCharData(int, char[]);};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col::col()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dd = NULL;</w:t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//initializing pointer values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dt = NULL;</w:t>
      </w:r>
    </w:p>
    <w:p w:rsidR="003C766D" w:rsidRPr="005D29B4" w:rsidRDefault="003C766D" w:rsidP="00E806A2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for (int i = 0; i &lt; 100; i++)</w:t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//initializing array of pointers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sd[i] = NULL;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sdt[i] = NULL;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E806A2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col::Desc()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(type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name &lt;&lt; " int " &lt;&lt; size;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name &lt;&lt; " char " &lt;&lt; size;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col::nameset(char nm[])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strcpy_s(name, nm);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col::typeset(char t[])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(strcmp(t, "int")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type = 1;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//int var</w:t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iable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type = 2;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//string var</w:t>
      </w:r>
      <w:r w:rsidR="00E806A2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iable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col::typeset(int t)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type = t;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col::sizeset(int sz)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size = sz;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col::getName(char n[])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  <w:t>//n = name;</w:t>
      </w:r>
    </w:p>
    <w:p w:rsidR="00E806A2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strcpy_s(n, 10, name);}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col::getSize()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 size;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col::getType()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 type;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col::newintgenerate(int n)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dd = new int[n];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col::newchargenerate()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sd[0] = new char[size];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col::chargenerate(int n)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(n-1);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sdt[i] = new char[size];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(n-1);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strcpy_s(sdt[i], size, sd[i]);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(n-1);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delete[] sd[i];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n;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sd[i] = new char[size];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(n - 1);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strcpy_s(sd[i], size, sdt[i]);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n;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delete[] sdt[i];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col::charRowgenerate(int 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r;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sd[i] = new char[size];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col::intgenerate(int n)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dt = new int[n - 1];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n;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dt[i] = dd[i];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delete[] dd;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dd = new int[n];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(n - 1);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dd[i] = dt[i];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delete[] dt;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col::intRowgenerate(int 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dd = new int[r];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col::introwinput(int n)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dd[n];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col::introwinput(int n, int d)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dd[n] = d;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col::getIntData(int 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 dd[r];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col::charrowinput(int n)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sd[n];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col::charrowinput(int n, char s[])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strcpy_s(sd[n], size, s);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col::strcmpr(char qcol[])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 strcmp(name, qcol);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col::strcmpr(int r, char qlim[])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 strcmp(sd[r], qlim);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col::getCharData(int i, char cd[])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strcpy_s(cd, size, sd[i]);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col::showdata(int 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(type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dd[r] &lt;&lt; " 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sd[r] &lt;&lt; " 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col::~col()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close(col *c)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 c;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authenticate();</w:t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//function to authenticate at the start of the program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authenticate()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ch[10];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i = -1;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"Enter password: ";</w:t>
      </w:r>
    </w:p>
    <w:p w:rsidR="003C766D" w:rsidRPr="005D29B4" w:rsidRDefault="003C766D" w:rsidP="00156101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do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i++;</w:t>
      </w:r>
    </w:p>
    <w:p w:rsidR="003C766D" w:rsidRPr="005D29B4" w:rsidRDefault="003C766D" w:rsidP="00156101">
      <w:pPr>
        <w:shd w:val="clear" w:color="auto" w:fill="FFFFFF"/>
        <w:spacing w:after="0" w:line="240" w:lineRule="auto"/>
        <w:ind w:left="720" w:firstLine="720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if (ch[i] = _getch())</w:t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//displaying * to hide password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'*';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 while (ch[i] != ';');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ch[i] = '\0';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(strcmp(ch, "sam") == 0)</w:t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</w:t>
      </w:r>
      <w:r w:rsidR="00156101" w:rsidRPr="005D29B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comparing with password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"\nCorrect password\n";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 0;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"\nWrong password\n";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Times New Roman"/>
          <w:color w:val="000000"/>
          <w:sz w:val="22"/>
          <w:szCs w:val="22"/>
          <w:lang w:eastAsia="en-US"/>
        </w:rPr>
        <w:t>return 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</w:t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To Create New columns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-------------------------------------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colcreator(col *[], int&amp;);</w:t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//function to create new column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colNameTypeSetter(col *[], int&amp;);</w:t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//sets column parameters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colNameTypeSetter(col *[], int, char[], int, 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newSrow(col *[], int, int);</w:t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 xml:space="preserve">//calls function for generating row 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newRow(col *[], int, 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newRows(col *[], int, 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dataEntry(col *[], int, int);</w:t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//accepts data into row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tempshowdata(col *[], int, int);</w:t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//displays data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tblClose(col *[], int&amp;);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colcreator(col *s[], int &amp;n)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  <w:t>for (int i = 0; i &lt; n;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 = new col;</w:t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156101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</w:t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dynamically declaring class</w:t>
      </w:r>
    </w:p>
    <w:p w:rsidR="00E8328A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E8328A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colCre</w:t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ator(col *s[], int &amp;n)</w:t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n;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 = new col;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E8328A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cout &lt;&lt; "\nColumns created";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colNameTypeSetter(col *s[], int&amp; n)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*name;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*type;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size;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name = new char[10];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type = new char[10];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n;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"BS.col&gt;";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name &gt;&gt; type &gt;&gt; size;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s[i]-&gt;nameset(name);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s[i]-&gt;typeset(type);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s[i]-&gt;sizeset(size);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delete[] name;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delete[] type;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colNameTypeSetter(col *s[], int i, char nm[], int sz, int t)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s[i]-&gt;nameset(nm);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s[i]-&gt;typeset(t);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s[i]-&gt;sizeset(sz);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newSrow(col *s[], int n, int c)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(s[i]-&gt;getType()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s[i]-&gt;newintgenerate(n);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s[i]-&gt;newchargenerate();</w:t>
      </w:r>
    </w:p>
    <w:p w:rsidR="00E8328A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E8328A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newRow(col* s[], int n, int c)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(s[i]-&gt;getType()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s[i]-&gt;intgenerate(n);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s[i]-&gt;chargenerate(n);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newRows(col* s[], int n, int c)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(s[i]-&gt;getType()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s[i]-&gt;intRowgenerate(n);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s[i]-&gt;charRowgenerate(n);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dataEntry(col *s[], int n, int c)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ar = n - 1;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"BS.row&gt;";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(s[i]-&gt;getType()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s[i]-&gt;introwinput(ar);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s[i]-&gt;charrowinput(ar);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"Data entered\n";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tempshowdata(col *s[], int c, int 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r;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c;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s[j]-&gt;showdata(i);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tblClose(col *s[], int&amp; n)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n;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close(s[i]);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"Good Bye!";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 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</w:t>
      </w:r>
      <w:r w:rsidR="00E8328A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For Deletion from a row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-------------------------------------------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truncate(col *[], int, int&amp;, char[], char[]);</w:t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//deletes char value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truncate(col *[], int, int&amp;, char[], int);</w:t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//deletes integer value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trunc(col *[], int, int, int);</w:t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737724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truncate(col *s[], int c, int &amp;r, char dcol[], char dval[])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rows = r - 1;</w:t>
      </w:r>
    </w:p>
    <w:p w:rsidR="003C766D" w:rsidRPr="005D29B4" w:rsidRDefault="003C766D" w:rsidP="00737724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(s[i]-&gt;strcmpr(dcol)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rows;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(s[i]-&gt;strcmpr(j, dval)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trunc(s, c, j, rows);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 = r - 1;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truncate(col *s[], int c, int &amp;r, char dcol[], int idval)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rows = r - 1;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(s[i]-&gt;strcmpr(dcol)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rows;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(s[i]-&gt;getIntData(j) == idval)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trunc(s, c, j, rows);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 = r - 1;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trunc(col *s[], int c, int r, int tr)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data[20];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(s[i]-&gt;getType()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</w:t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 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 j = r; j &lt; (tr - 1);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s[i]-&gt;introwinput(j, s[i]-&gt;getIntData(j + 1));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r; j &lt; (tr - 1);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s[i]-&gt;getCharData(j + 1, data);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s[i]-&gt;charrowinput(j, data);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</w:t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For Saving in A File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--------------------------------------------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save(col *[], int, 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load(col *[], int&amp;, int&amp;);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#include &lt;fstream&gt;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struct table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//creating structures to save the file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col;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row;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struct coldata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//struct for table data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name[10];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type;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size;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struct cdata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d = 0;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s[20];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save(col *s[], int c, int 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table col;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coldata cd;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cdata d;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rows = r - 1;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ofstream fout_col("C:\\Users\\coldata.dat", ios::in | ios::trunc | ios::binary);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ofstream fout_file("C:\\Users\\metadata.dat", ios::in | ios::trunc | ios::binary);</w:t>
      </w:r>
    </w:p>
    <w:p w:rsidR="003C766D" w:rsidRPr="005D29B4" w:rsidRDefault="00737724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//file for table data and file for metadata is saved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(!fout_col)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//checking for opening of file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"FATAL E</w:t>
      </w:r>
      <w:r w:rsidR="0073772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RROR: FILE NOT OPENED FOR SAVE 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_getch();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  <w:t>fout_col.clear();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fout_file.clear();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col.col = c;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col.row = rows;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fout_col.write((char*)&amp;col, sizeof(col));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//writing to file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s[i]-&gt;getName(cd.name);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cd.size = s[i]-&gt;getSize();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cd.type = s[i]-&gt;getType();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fout_col.write((char*)&amp;cd, sizeof(cd));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fout_col.close();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(fout_file.fail())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"FATAL ERROR: FILE NOT OPENED FOR SAVE";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_getch();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(s[i]-&gt;getType()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9270F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</w:t>
      </w:r>
      <w:r w:rsidR="003C766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0; j &lt; rows; j++)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 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//writing metadata to file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d.d = s[i]-&gt;getIntData(j);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fout_file.write((char*)&amp;d, sizeof(d));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rows;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s[i]-&gt;getCharData(j, d.s);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fout_file.write((char*)&amp;d, sizeof(d));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fout_file.close();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//closing file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"File Saved!";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737724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-------------------------------For loading from a file------------------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load(col *s[], int &amp;c, int &amp;r)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table col;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coldata cd;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cdata d;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ifstream fin_col("C:\\Users\\coldata.dat", ios::out | ios::app | ios::binary);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ifstream fin_file("C:\\Users\\metadata.dat", ios::out | ios::binary);</w:t>
      </w:r>
    </w:p>
    <w:p w:rsidR="003C766D" w:rsidRPr="005D29B4" w:rsidRDefault="009270F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//loading metadata as well as table data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(!fin_col || !fin_file)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"Error, files not opened";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fin_col.read((char*)&amp;col, sizeof(col));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//reading data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 = col.col;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 = col.row;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colCreator(s, c);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//calling column creator after loading data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fin_col.read((char*)&amp;cd, sizeof(cd));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colNameTypeSetter(s, i, cd.name, cd.size, cd.type);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fin_col.close();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newRows(s, r, c);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(s[i]-&gt;getType()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fin_file.read((char*)&amp;d, sizeof(d));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s[i]-&gt;introwinput(j, d.d);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fin_file.read((char*)&amp;d, sizeof(d));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s[i]-&gt;charrowinput(j, d.s);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r++;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fin_file.close();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"\nfile loaded";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-----------------------------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Help Menu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---------------------------------------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BlueShift();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keywords();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cmdsyntax();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credits();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BlueShift()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"BlueShift is a simple, single user DMBS";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 with simplified syntax which is easy to learn";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system("pause");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keywords()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"keywords of BlueShift: 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"new - similar to create in MySQL";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 used to create new tables, rows, columns";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"\nkeywords of new - new col, new row";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"show - similar to select in MySQL";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 used to show data in the table, and search queries";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"\nkeywords of show - show table, show data, show avg, etc";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"load - used to load table from file";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"save - used to save table to file\n";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"update - used to update data\n";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"delete - used to delete row\n";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"close - similar to close in MySQL";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 closes the table, DOES NOT SAVE UNSAVED DATA\n";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system("pause");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cmdsyntax()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"for creating columns:\n";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"new col &lt;number of columns&gt;\n";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"&lt;col name&gt; &lt;col type(int/char)&gt; &lt;col size&gt;";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"for seeing data/doing queries:\n";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  <w:t>cout &lt;&lt; "show table - for showing table properties\n 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"show data - for showing data of table\n";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"show avg &lt;col name&gt; - shows average of column\n";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"show &lt;col name;&gt; where &lt;query&gt;";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"save - saving table\n";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"load - loading table\n";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"updating: 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"update, and follow commands on prompt\n";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"deleting: 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"delete &lt;col name&gt;&lt;space&gt;&lt;like/=&gt;&lt;space&gt;&lt;value of row to be deleted&gt;\n";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system("pause");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credits()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"The Credits of making BlueShift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©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 go to:\n";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"Vedant, Vishwajeet and Chinmay";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system("pause");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</w:t>
      </w:r>
      <w:r w:rsidR="009270F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Searching /Updating Data in Rows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------------------------------------------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search(col *[], int, int, char[], char[]);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//searching in string type of rows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search(col *[], int, int, char[], int);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//searching in integer rows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updateType(col *[], int, int);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//For updating its type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update(col *[], int, int, char[], char[]);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//For updating strings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update(col *[], int, int, char[], int);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//For updating integers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search(col *s[], int c, int r, char urcol[], char urval[])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rows = r - 1;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(s[i]-&gt;strcmpr(urcol)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rows;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(s[i]-&gt;strcmpr(j, urval)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updateType(s, c, j);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search(col *s[], int c, int r, char urcol[], int iurval)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rows = r - 1;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(s[i]-&gt;strcmpr(urcol)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rows;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A064E8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(s[i]-&gt;getIntData(j) == iurval)</w:t>
      </w:r>
    </w:p>
    <w:p w:rsidR="003C766D" w:rsidRPr="005D29B4" w:rsidRDefault="009270FD" w:rsidP="00A064E8">
      <w:pPr>
        <w:shd w:val="clear" w:color="auto" w:fill="FFFFFF"/>
        <w:spacing w:after="0" w:line="240" w:lineRule="auto"/>
        <w:ind w:left="4320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//searching  and calling update type function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updateType(s, c, j);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updateType(col *s[], int c, int 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*ucol, *uval;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type[5];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iuval;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ucol = new char[20];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uval = new char[20];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"BS.u.what&gt;";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ucol &gt;&gt; type;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(strcmp(type, "like")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uval;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update(s, c, r, ucol, uval);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iuval;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update(s, c, r, ucol, iuval);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delete[] ucol;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delete[] uval;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update(col *s[], int c, int r, char ucol[], char uval[])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(s[i]-&gt;strcmpr(ucol)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s[i]-&gt;charrowinput(r, uval);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update(col *s[], int c, int r, char ucol[], int iuval)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(s[i]-&gt;strcmpr(ucol)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s[i]-&gt;introwinput(r, iuval);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Queries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----------------------------------------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tableDesc(col *[], int);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//describing table structure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charQueries(col *[], int, int, char[], char[][10], int);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//Calculating string queries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intQueries(col *[], int, int, char[], char[], char[][10], int);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//Calculating integer Queries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average(col *[], int, int);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//calculating average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intEqual(col *[], int, int, char[], int, char[][10], 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intGreaterThan(col *[], int, int, char[], int, char[][10], 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intLessThan(col *[], int, int, char[], int, char[][10], 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show(col *[], int, int, char[][10], int);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//---QUERIES---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charQueries(col *s[], int c, int r, char qcol[], char collist[][10], int colcount)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qlim[10];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qlim;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(s[i]-&gt;strcmpr(qcol)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(s[i]-&gt;strcmpr(j, qlim)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show(s, c, j, collist, colcount);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break;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intQueries(col *s[], int c, int r, char optor[], char qcol[], char collist[][10], int colcount)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qlim;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qlim;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(strcmp(optor, "=")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intEqual(s, c, r, qcol, qlim, collist, colcount);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(strcmp(optor, "&gt;")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intGreaterThan(s, c, r, qcol, qlim, collist, colcount);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(strcmp(optor, "&lt;")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intLessThan(s, c, r, qcol, qlim, collist, colcount);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average(col *s[], int c, int r)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qcol[10];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count = 0;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qcol;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(s[i]-&gt;strcmpr(qcol)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count += s[i]-&gt;getIntData(j);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break;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"Average " &lt;&lt; qcol &lt;&lt; " : " &lt;&lt; count / r;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intEqual(col *s[], int c, int r, char qcol[], int qlim, char collist[][10], int colcount)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(s[i]-&gt;strcmpr(qcol)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(s[i]-&gt;getIntData(j) == qlim)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show(s, c, j, collist, colcount);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intGreaterThan(col *s[], int c, int r, char qcol[], int qlim, char collist[][10], int colcount)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(s[i]-&gt;strcmpr(qcol)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(s[i]-&gt;getIntData(j) &gt; qlim)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show(s, c, j, collist, colcount);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intLessThan(col *s[], int c, int r, char qcol[], int qlim, char collist[][10], int colcount)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(s[i]-&gt;strcmpr(qcol)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r;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(s[i]-&gt;getIntData(j) &lt; qlim)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show(s, c, j, collist, colcount);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//---DISPLAY---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tableDesc(col *s[], int c)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//describing table structure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s[i]-&gt;Desc();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show(col *s[], int c, int r, char collist[][10], int colcount)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i = 0; i &lt; c; i++)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for (int j = 0; j &lt; colcount; j++)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(s[i]-&gt;strcmpr(collist[j])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s[i]-&gt;showdata(r);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A064E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</w:p>
    <w:p w:rsidR="00A064E8" w:rsidRPr="005D29B4" w:rsidRDefault="00A064E8" w:rsidP="0015610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--------------------------Main Parser for Blueshift-------------------------------</w:t>
      </w:r>
    </w:p>
    <w:p w:rsidR="00156101" w:rsidRPr="005D29B4" w:rsidRDefault="00156101" w:rsidP="0015610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mainParser(col *[], int&amp;, int&amp;);</w:t>
      </w:r>
    </w:p>
    <w:p w:rsidR="00156101" w:rsidRPr="005D29B4" w:rsidRDefault="00156101" w:rsidP="0015610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tableParser(col *[], int&amp;, int&amp;);</w:t>
      </w:r>
    </w:p>
    <w:p w:rsidR="00156101" w:rsidRPr="005D29B4" w:rsidRDefault="00156101" w:rsidP="0015610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QandDParser(col *[], int, int);</w:t>
      </w:r>
    </w:p>
    <w:p w:rsidR="00156101" w:rsidRPr="005D29B4" w:rsidRDefault="00156101" w:rsidP="0015610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updater(col *[], int, int);</w:t>
      </w:r>
    </w:p>
    <w:p w:rsidR="00156101" w:rsidRPr="005D29B4" w:rsidRDefault="00156101" w:rsidP="0015610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deleter(col *[], int, int&amp;);</w:t>
      </w:r>
    </w:p>
    <w:p w:rsidR="00156101" w:rsidRPr="005D29B4" w:rsidRDefault="00156101" w:rsidP="0015610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help();</w:t>
      </w:r>
    </w:p>
    <w:p w:rsidR="00156101" w:rsidRPr="005D29B4" w:rsidRDefault="00156101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int mainParser(col *s[], int&amp; colsize, int&amp; rowsize)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keywrd[8];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"\nBS.main&gt;";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keywrd;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(strcmp(keywrd, "new")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tableParser(s, colsize, rowsize);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 xml:space="preserve">//table, data creation, input 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(strcmp(keywrd, "show")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QandDParser(s, colsize, rowsize);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(strcmp(keywrd, "update")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updater(s, colsize, rowsize);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(strcmp(keywrd, "delete")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deleter(s, colsize, rowsize);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(strcmp(keywrd, "save")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save(s, colsize, rowsize);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(strcmp(keywrd, "load")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load(s, colsize, rowsize);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(strcmp(keywrd, "help")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help();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(strcmp(keywrd, "close")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156101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</w:t>
      </w:r>
      <w:r w:rsidR="003C766D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 tblClose(s, colsize);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 0;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tableParser(col *s[], int &amp;colsize, int&amp; rowsize)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lction[7];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lction;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(strcmp(lction, "col")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colcreator(s, colsize);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//column creator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colNameTypeSetter(s, colsize);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//column name, type set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"Columns created\n";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(strcmp(lction, "row")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(rowsize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newSrow(s, rowsize, colsize);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//Generating first row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newRow(s, rowsize, colsize);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//Generating the rest of rows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dataEntry(s, rowsize, colsize);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//data inputting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E57635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rowsize++;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QandDParser(col *s[], int colsize, int rowsize)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optor[5];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lction[10], qcol[10];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collist[10][10];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rows = rowsize - 1, i = 0;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lction;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(strcmp(lction, "table")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tableDesc(s, colsize);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(strcmp(lction, "data")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tempshowdata(s, colsize, rows);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(strcmp(lction, "avg")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average(s, colsize, rows);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do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(strcmp(lction, ";")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break;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strcpy_s(collist[i], lction);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lction;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i++;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  <w:t>} while (i &lt;= 10);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qcol &gt;&gt; optor;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(strcmp(optor, "like")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charQueries(s, colsize, rows, qcol, collist, i);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intQueries(s, colsize, rows, optor, qcol, collist, i);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updater(col *s[], int colsize, int rowsize)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*urcol, *urval;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type[5];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iurval;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urcol = new char[20];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urval = new char[20];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"BS.u.ref&gt;";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urcol &gt;&gt; type;</w:t>
      </w:r>
      <w:r w:rsidR="00903F9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03F9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="00903F94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//accepts column and its type to be changed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(strcmp(type, "like")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urval;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search(s, colsize, rowsize, urcol, urval);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iurval;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search(s, colsize, rowsize, urcol, iurval);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delete[] urcol;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delete[] urval;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deleter(col *s[], int colsize, int &amp;rowsize)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char *dcol, type[5], *dval;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idval;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dcol = new char[20];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dval = new char[20];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  <w:t>cout &lt;&lt; "BS.delete&gt;where 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dcol &gt;&gt; type;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(strcmp(type, "like") == 0)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dval;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truncate(s, colsize, rowsize, dcol, dval);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else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idval;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truncate(s, colsize, rowsize, dcol, idval);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help()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ch;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do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"\t\tHELP\n";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"1. What is Blueshift?\n";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"2. Keywords\n";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"3. Command Syntax\n";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"4. Exit help\n";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"0. Credits\n";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cin &gt;&gt; ch;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switch (ch)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case 1: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BlueShift();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break;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case 2: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keywords();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break;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case 3: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cmdsyntax();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break;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case 4: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break;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case 0: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credits();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break;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default: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"Enter proper option: 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break;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 while (ch != 4);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-----------------------------</w:t>
      </w:r>
      <w:r w:rsidR="001F22B5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Client Code For BlueShift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----------------------------------------------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void main()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colsize, rowsize = 1;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col *s[10];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int cl = 0;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system("color 1b");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"Blueshift v1.0 Alpha\n\n";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cl = authenticate();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if (cl == 1)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_getch();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cout &lt;&lt; "Type help for help\n\n";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do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{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cl = mainParser(s, colsize, rowsize);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} while (cl != 1);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_getch();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ab/>
        <w:t>return;</w:t>
      </w:r>
    </w:p>
    <w:p w:rsidR="003C766D" w:rsidRPr="005D29B4" w:rsidRDefault="003C766D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}</w:t>
      </w: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5D29B4" w:rsidRDefault="005D29B4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5D29B4" w:rsidRDefault="005D29B4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40"/>
          <w:szCs w:val="40"/>
          <w:lang w:eastAsia="en-US"/>
        </w:rPr>
      </w:pPr>
    </w:p>
    <w:p w:rsidR="001F22B5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40"/>
          <w:szCs w:val="40"/>
          <w:lang w:eastAsia="en-US"/>
        </w:rPr>
      </w:pPr>
      <w:r>
        <w:rPr>
          <w:rFonts w:eastAsia="Times New Roman" w:cs="Arial"/>
          <w:color w:val="000000"/>
          <w:sz w:val="40"/>
          <w:szCs w:val="40"/>
          <w:lang w:eastAsia="en-US"/>
        </w:rPr>
        <w:lastRenderedPageBreak/>
        <w:t>Output</w:t>
      </w:r>
    </w:p>
    <w:p w:rsidR="001F22B5" w:rsidRPr="005D29B4" w:rsidRDefault="001F22B5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40"/>
          <w:szCs w:val="40"/>
          <w:lang w:eastAsia="en-US"/>
        </w:rPr>
      </w:pP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Blueshift v1.0 Alpha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Enter password: ****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Correct password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Type help for help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BS.main&gt;help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                HELP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1. What is Blueshift?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2. Keywords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3. Command Syntax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4. Exit help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0. Credits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1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BlueSh</w:t>
      </w:r>
      <w:r w:rsidR="0072634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ift is a simple, single user DBM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 with sim</w:t>
      </w:r>
      <w:r w:rsidR="0072634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plified syntax which is easy to 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learn</w:t>
      </w:r>
    </w:p>
    <w:p w:rsidR="001F22B5" w:rsidRPr="005D29B4" w:rsidRDefault="001F22B5" w:rsidP="001F22B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Press any key to continue . . .</w:t>
      </w:r>
    </w:p>
    <w:p w:rsidR="00726348" w:rsidRPr="005D29B4" w:rsidRDefault="00726348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                HELP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1. What is Blueshift?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2. Keywords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3. Command Syntax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4. Exit help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0. Credits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2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keywords of BlueShift: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new - similar to create in MySQL used to create new tables, rows, columns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keywords of new - new col, new row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show - similar to select in MySQL used to show da</w:t>
      </w:r>
      <w:r w:rsidR="0072634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ta in the table, and search que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ries</w:t>
      </w:r>
    </w:p>
    <w:p w:rsidR="00726348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keywords of show - show table, show data, show avg, etc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load - used to load ta</w:t>
      </w:r>
      <w:r w:rsidR="00726348"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ble </w:t>
      </w: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from file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save - used to save table to file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update - used to update data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delete - used to delete row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close - similar to close in MySQL closes the table, DOES NOT SAVE UNSAVED DATA</w:t>
      </w:r>
    </w:p>
    <w:p w:rsidR="001F22B5" w:rsidRPr="005D29B4" w:rsidRDefault="001F22B5" w:rsidP="001F22B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Press any key to continue . . .</w:t>
      </w:r>
    </w:p>
    <w:p w:rsidR="00726348" w:rsidRPr="005D29B4" w:rsidRDefault="00726348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                HELP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1. What is Blueshift?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2. Keywords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3. Command Syntax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4. Exit help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0. Credits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3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for creating columns: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>new col &lt;number of columns&gt;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&lt;col name&gt; &lt;col type(int/char)&gt; &lt;col size&gt;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for seeing data/doing queries: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show table - for showing table properties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 show data - for showing data of table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show avg &lt;col name&gt; - shows average of column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show &lt;col name;&gt; where &lt;query&gt;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save - saving table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load - loading table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updating: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update, and follow commands on prompt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deleting:</w:t>
      </w:r>
    </w:p>
    <w:p w:rsidR="001F22B5" w:rsidRPr="005D29B4" w:rsidRDefault="001F22B5" w:rsidP="001F22B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delete &lt;col name&gt;&lt;space&gt;&lt;like/=&gt;&lt;space&gt;&lt;value of row to be deleted&gt;</w:t>
      </w:r>
    </w:p>
    <w:p w:rsidR="001F22B5" w:rsidRPr="005D29B4" w:rsidRDefault="001F22B5" w:rsidP="001F22B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Press any key to continue . . .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 xml:space="preserve">                HELP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1. What is Blueshift?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2. Keywords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3. Command Syntax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4. Exit help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0. Credits</w:t>
      </w:r>
    </w:p>
    <w:p w:rsidR="00726348" w:rsidRPr="005D29B4" w:rsidRDefault="00726348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0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The Credits of making BlueShift go to: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Vedant, Vishwajeet and Chinmay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1,244 lines of code!!!!</w:t>
      </w:r>
    </w:p>
    <w:p w:rsidR="00726348" w:rsidRPr="005D29B4" w:rsidRDefault="00726348" w:rsidP="00726348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Press any key to continue . . .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BS.main&gt;new col 2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BS.col&gt;rollno int 2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BS.col&gt;name char 14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Columns created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BS.main&gt;new row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BS.row&gt;1 Chinmay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Data entered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BS.main&gt;new row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BS.row&gt;2 Vedant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Data entered</w:t>
      </w:r>
    </w:p>
    <w:p w:rsidR="00726348" w:rsidRPr="005D29B4" w:rsidRDefault="00726348" w:rsidP="0072634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903F94" w:rsidRPr="005D29B4" w:rsidRDefault="00903F94" w:rsidP="00903F9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BS.main&gt;show table</w:t>
      </w:r>
    </w:p>
    <w:p w:rsidR="00903F94" w:rsidRPr="005D29B4" w:rsidRDefault="00903F94" w:rsidP="00903F9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903F94" w:rsidRPr="005D29B4" w:rsidRDefault="00903F94" w:rsidP="00903F9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rollno int 2</w:t>
      </w:r>
    </w:p>
    <w:p w:rsidR="00903F94" w:rsidRPr="005D29B4" w:rsidRDefault="00903F94" w:rsidP="00903F9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name char 14</w:t>
      </w:r>
    </w:p>
    <w:p w:rsidR="00903F94" w:rsidRPr="005D29B4" w:rsidRDefault="00903F94" w:rsidP="00903F9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903F94" w:rsidRPr="005D29B4" w:rsidRDefault="00903F94" w:rsidP="00903F9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BS.main&gt;show data</w:t>
      </w:r>
    </w:p>
    <w:p w:rsidR="00903F94" w:rsidRPr="005D29B4" w:rsidRDefault="00903F94" w:rsidP="00903F9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903F94" w:rsidRPr="005D29B4" w:rsidRDefault="00903F94" w:rsidP="00903F9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1 Chinmay</w:t>
      </w:r>
    </w:p>
    <w:p w:rsidR="001F22B5" w:rsidRPr="005D29B4" w:rsidRDefault="00903F94" w:rsidP="00903F9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2 Vedant</w:t>
      </w:r>
    </w:p>
    <w:p w:rsidR="001F22B5" w:rsidRPr="005D29B4" w:rsidRDefault="001F22B5" w:rsidP="00FB20F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lastRenderedPageBreak/>
        <w:t>BS.main&gt;update</w:t>
      </w: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BS.u.ref&gt;name like vedant</w:t>
      </w: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BS.u.what&gt;name like vishwajeet</w:t>
      </w: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BS.main&gt;show data</w:t>
      </w: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1 chinmay</w:t>
      </w: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2 vishwajeet</w:t>
      </w: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BS.main&gt;delete</w:t>
      </w: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BS.delete&gt;where name like chinmay</w:t>
      </w: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BS.main&gt;show data</w:t>
      </w:r>
    </w:p>
    <w:p w:rsidR="00E57635" w:rsidRPr="005D29B4" w:rsidRDefault="00E57635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E57635" w:rsidRPr="005D29B4" w:rsidRDefault="00E57635" w:rsidP="00E5763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2 vishwajeet</w:t>
      </w:r>
    </w:p>
    <w:p w:rsidR="00824007" w:rsidRPr="005D29B4" w:rsidRDefault="0082400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BS.main&gt;new col 2</w:t>
      </w: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BS.col&gt;rollno int 2</w:t>
      </w: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BS.col&gt;name char 14</w:t>
      </w: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Columns created</w:t>
      </w: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BS.main&gt;new row</w:t>
      </w: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BS.row&gt;1 Chinmay</w:t>
      </w: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Data entered</w:t>
      </w: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BS.main&gt;new row</w:t>
      </w: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BS.row&gt;33 Vedant</w:t>
      </w:r>
    </w:p>
    <w:p w:rsidR="00EE6C97" w:rsidRPr="005D29B4" w:rsidRDefault="00EE6C97" w:rsidP="00EE6C9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Data entered</w:t>
      </w:r>
    </w:p>
    <w:p w:rsidR="00EE6C97" w:rsidRPr="005D29B4" w:rsidRDefault="00EE6C97" w:rsidP="00E5763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</w:p>
    <w:p w:rsidR="00882F84" w:rsidRPr="005D29B4" w:rsidRDefault="00882F84" w:rsidP="00882F8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BS.main&gt;show avg rollno</w:t>
      </w:r>
    </w:p>
    <w:p w:rsidR="00E57635" w:rsidRPr="005D29B4" w:rsidRDefault="00882F84" w:rsidP="00882F84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</w:pPr>
      <w:r w:rsidRPr="005D29B4">
        <w:rPr>
          <w:rFonts w:asciiTheme="majorHAnsi" w:eastAsia="Times New Roman" w:hAnsiTheme="majorHAnsi" w:cs="Arial"/>
          <w:color w:val="000000"/>
          <w:sz w:val="22"/>
          <w:szCs w:val="22"/>
          <w:lang w:eastAsia="en-US"/>
        </w:rPr>
        <w:t>Average rollno : 17</w:t>
      </w:r>
    </w:p>
    <w:p w:rsidR="001F22B5" w:rsidRPr="00FB20F8" w:rsidRDefault="001F22B5" w:rsidP="00FB20F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2"/>
          <w:szCs w:val="22"/>
          <w:lang w:eastAsia="en-US"/>
        </w:rPr>
      </w:pPr>
    </w:p>
    <w:p w:rsidR="00680831" w:rsidRPr="00FB20F8" w:rsidRDefault="00680831" w:rsidP="00FB20F8">
      <w:pPr>
        <w:tabs>
          <w:tab w:val="left" w:pos="990"/>
        </w:tabs>
        <w:spacing w:after="0" w:line="240" w:lineRule="auto"/>
        <w:ind w:left="360"/>
        <w:rPr>
          <w:sz w:val="22"/>
          <w:szCs w:val="22"/>
        </w:rPr>
      </w:pPr>
    </w:p>
    <w:sectPr w:rsidR="00680831" w:rsidRPr="00FB20F8" w:rsidSect="00CF604A">
      <w:headerReference w:type="even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359" w:rsidRDefault="00B51359">
      <w:r>
        <w:separator/>
      </w:r>
    </w:p>
    <w:p w:rsidR="00B51359" w:rsidRDefault="00B51359"/>
    <w:p w:rsidR="00B51359" w:rsidRDefault="00B51359"/>
    <w:p w:rsidR="00B51359" w:rsidRDefault="00B51359"/>
    <w:p w:rsidR="00B51359" w:rsidRDefault="00B51359"/>
  </w:endnote>
  <w:endnote w:type="continuationSeparator" w:id="1">
    <w:p w:rsidR="00B51359" w:rsidRDefault="00B51359">
      <w:r>
        <w:continuationSeparator/>
      </w:r>
    </w:p>
    <w:p w:rsidR="00B51359" w:rsidRDefault="00B51359"/>
    <w:p w:rsidR="00B51359" w:rsidRDefault="00B51359"/>
    <w:p w:rsidR="00B51359" w:rsidRDefault="00B51359"/>
    <w:p w:rsidR="00B51359" w:rsidRDefault="00B513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0FD" w:rsidRDefault="009270FD">
    <w:pPr>
      <w:jc w:val="right"/>
    </w:pPr>
  </w:p>
  <w:p w:rsidR="009270FD" w:rsidRDefault="009D6A77">
    <w:pPr>
      <w:jc w:val="right"/>
    </w:pPr>
    <w:fldSimple w:instr=" PAGE   \* MERGEFORMAT ">
      <w:r w:rsidR="009270FD">
        <w:rPr>
          <w:noProof/>
        </w:rPr>
        <w:t>18</w:t>
      </w:r>
    </w:fldSimple>
    <w:r w:rsidR="009270FD">
      <w:t xml:space="preserve"> </w:t>
    </w:r>
    <w:r w:rsidR="009270FD">
      <w:rPr>
        <w:color w:val="A04DA3" w:themeColor="accent3"/>
      </w:rPr>
      <w:sym w:font="Wingdings 2" w:char="F097"/>
    </w:r>
    <w:r w:rsidR="009270FD">
      <w:t xml:space="preserve"> </w:t>
    </w:r>
  </w:p>
  <w:p w:rsidR="009270FD" w:rsidRDefault="009D6A77">
    <w:pPr>
      <w:jc w:val="right"/>
    </w:pPr>
    <w:r>
      <w:pict>
        <v:group id="_x0000_s26647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648" type="#_x0000_t32" style="position:absolute;left:8548;top:15084;width:2723;height:0;rotation:180" o:connectortype="straight" strokecolor="#438086 [3205]" strokeweight="1.5pt"/>
          <v:shape id="_x0000_s26649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9270FD" w:rsidRDefault="009270FD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4850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270FD" w:rsidRDefault="009270FD">
            <w:pPr>
              <w:pStyle w:val="Footer"/>
              <w:jc w:val="right"/>
            </w:pPr>
            <w:r>
              <w:t xml:space="preserve">Page </w:t>
            </w:r>
            <w:r w:rsidR="009D6A7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D6A77">
              <w:rPr>
                <w:b/>
                <w:sz w:val="24"/>
                <w:szCs w:val="24"/>
              </w:rPr>
              <w:fldChar w:fldCharType="separate"/>
            </w:r>
            <w:r w:rsidR="00645D14">
              <w:rPr>
                <w:b/>
                <w:noProof/>
              </w:rPr>
              <w:t>25</w:t>
            </w:r>
            <w:r w:rsidR="009D6A7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D6A7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D6A77">
              <w:rPr>
                <w:b/>
                <w:sz w:val="24"/>
                <w:szCs w:val="24"/>
              </w:rPr>
              <w:fldChar w:fldCharType="separate"/>
            </w:r>
            <w:r w:rsidR="00645D14">
              <w:rPr>
                <w:b/>
                <w:noProof/>
              </w:rPr>
              <w:t>35</w:t>
            </w:r>
            <w:r w:rsidR="009D6A7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270FD" w:rsidRDefault="009270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359" w:rsidRDefault="00B51359">
      <w:r>
        <w:separator/>
      </w:r>
    </w:p>
    <w:p w:rsidR="00B51359" w:rsidRDefault="00B51359"/>
    <w:p w:rsidR="00B51359" w:rsidRDefault="00B51359"/>
    <w:p w:rsidR="00B51359" w:rsidRDefault="00B51359"/>
    <w:p w:rsidR="00B51359" w:rsidRDefault="00B51359"/>
  </w:footnote>
  <w:footnote w:type="continuationSeparator" w:id="1">
    <w:p w:rsidR="00B51359" w:rsidRDefault="00B51359">
      <w:r>
        <w:continuationSeparator/>
      </w:r>
    </w:p>
    <w:p w:rsidR="00B51359" w:rsidRDefault="00B51359"/>
    <w:p w:rsidR="00B51359" w:rsidRDefault="00B51359"/>
    <w:p w:rsidR="00B51359" w:rsidRDefault="00B51359"/>
    <w:p w:rsidR="00B51359" w:rsidRDefault="00B5135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0FD" w:rsidRDefault="009270FD">
    <w:pPr>
      <w:pStyle w:val="Header"/>
      <w:jc w:val="right"/>
    </w:pPr>
  </w:p>
  <w:p w:rsidR="009270FD" w:rsidRDefault="009270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UrbanNumberedList"/>
  </w:abstractNum>
  <w:abstractNum w:abstractNumId="15">
    <w:nsid w:val="1DDE73E0"/>
    <w:multiLevelType w:val="multilevel"/>
    <w:tmpl w:val="33B056D0"/>
    <w:numStyleLink w:val="UrbanBulletedList"/>
  </w:abstractNum>
  <w:abstractNum w:abstractNumId="16">
    <w:nsid w:val="1E7A6629"/>
    <w:multiLevelType w:val="hybridMultilevel"/>
    <w:tmpl w:val="FAA0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>
    <w:nsid w:val="63E8022B"/>
    <w:multiLevelType w:val="multilevel"/>
    <w:tmpl w:val="33B056D0"/>
    <w:numStyleLink w:val="UrbanBulletedList"/>
  </w:abstractNum>
  <w:abstractNum w:abstractNumId="26">
    <w:nsid w:val="6F0D0B31"/>
    <w:multiLevelType w:val="multilevel"/>
    <w:tmpl w:val="7AC6A14E"/>
    <w:numStyleLink w:val="UrbanNumberedList"/>
  </w:abstractNum>
  <w:abstractNum w:abstractNumId="27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74EE1F84"/>
    <w:multiLevelType w:val="hybridMultilevel"/>
    <w:tmpl w:val="CF3E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40294"/>
    <w:multiLevelType w:val="multilevel"/>
    <w:tmpl w:val="33B056D0"/>
    <w:numStyleLink w:val="UrbanBulletedList"/>
  </w:abstractNum>
  <w:abstractNum w:abstractNumId="30">
    <w:nsid w:val="76921C5B"/>
    <w:multiLevelType w:val="multilevel"/>
    <w:tmpl w:val="33B056D0"/>
    <w:numStyleLink w:val="UrbanBulletedList"/>
  </w:abstractNum>
  <w:abstractNum w:abstractNumId="31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7"/>
  </w:num>
  <w:num w:numId="16">
    <w:abstractNumId w:val="18"/>
  </w:num>
  <w:num w:numId="17">
    <w:abstractNumId w:val="21"/>
  </w:num>
  <w:num w:numId="18">
    <w:abstractNumId w:val="11"/>
  </w:num>
  <w:num w:numId="19">
    <w:abstractNumId w:val="29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5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6"/>
  </w:num>
  <w:num w:numId="24">
    <w:abstractNumId w:val="14"/>
  </w:num>
  <w:num w:numId="25">
    <w:abstractNumId w:val="13"/>
  </w:num>
  <w:num w:numId="26">
    <w:abstractNumId w:val="10"/>
  </w:num>
  <w:num w:numId="27">
    <w:abstractNumId w:val="31"/>
  </w:num>
  <w:num w:numId="28">
    <w:abstractNumId w:val="24"/>
  </w:num>
  <w:num w:numId="29">
    <w:abstractNumId w:val="17"/>
  </w:num>
  <w:num w:numId="30">
    <w:abstractNumId w:val="15"/>
  </w:num>
  <w:num w:numId="31">
    <w:abstractNumId w:val="15"/>
  </w:num>
  <w:num w:numId="32">
    <w:abstractNumId w:val="15"/>
  </w:num>
  <w:num w:numId="33">
    <w:abstractNumId w:val="21"/>
  </w:num>
  <w:num w:numId="34">
    <w:abstractNumId w:val="12"/>
  </w:num>
  <w:num w:numId="35">
    <w:abstractNumId w:val="16"/>
  </w:num>
  <w:num w:numId="3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6650" fillcolor="white">
      <v:fill color="white"/>
      <o:colormru v:ext="edit" colors="#334c4f,#79b5b0,#b77851,#d1e1e3,#066,#7ea8ac,#4e767a,#293d3f"/>
      <o:colormenu v:ext="edit" fillcolor="none [3215]" strokecolor="none [3215]"/>
    </o:shapedefaults>
    <o:shapelayout v:ext="edit">
      <o:idmap v:ext="edit" data="26"/>
      <o:rules v:ext="edit">
        <o:r id="V:Rule3" type="connector" idref="#_x0000_s26649"/>
        <o:r id="V:Rule4" type="connector" idref="#_x0000_s26648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620984"/>
    <w:rsid w:val="00003F31"/>
    <w:rsid w:val="00156101"/>
    <w:rsid w:val="001D1081"/>
    <w:rsid w:val="001F22B5"/>
    <w:rsid w:val="00326D6C"/>
    <w:rsid w:val="003C766D"/>
    <w:rsid w:val="004E0E0F"/>
    <w:rsid w:val="00534EF5"/>
    <w:rsid w:val="00574426"/>
    <w:rsid w:val="005D29B4"/>
    <w:rsid w:val="00620984"/>
    <w:rsid w:val="00645D14"/>
    <w:rsid w:val="00675C6F"/>
    <w:rsid w:val="00680831"/>
    <w:rsid w:val="00726348"/>
    <w:rsid w:val="00735913"/>
    <w:rsid w:val="00737724"/>
    <w:rsid w:val="00784000"/>
    <w:rsid w:val="00824007"/>
    <w:rsid w:val="00882F84"/>
    <w:rsid w:val="00903F94"/>
    <w:rsid w:val="009270FD"/>
    <w:rsid w:val="009D6A77"/>
    <w:rsid w:val="00A064E8"/>
    <w:rsid w:val="00B065F7"/>
    <w:rsid w:val="00B167DE"/>
    <w:rsid w:val="00B51359"/>
    <w:rsid w:val="00B831CB"/>
    <w:rsid w:val="00CF604A"/>
    <w:rsid w:val="00E57635"/>
    <w:rsid w:val="00E806A2"/>
    <w:rsid w:val="00E8328A"/>
    <w:rsid w:val="00EE6C97"/>
    <w:rsid w:val="00FB20F8"/>
    <w:rsid w:val="00FD5A87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50" fillcolor="white">
      <v:fill color="white"/>
      <o:colormru v:ext="edit" colors="#334c4f,#79b5b0,#b77851,#d1e1e3,#066,#7ea8ac,#4e767a,#293d3f"/>
      <o:colormenu v:ext="edit" fillcolor="none [3215]" strokecolor="none [3215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F5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EF5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4EF5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34EF5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EF5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EF5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EF5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EF5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EF5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EF5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34E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rsid w:val="00534EF5"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EF5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34EF5"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4EF5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sid w:val="00534EF5"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34EF5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34EF5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34EF5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534EF5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EF5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EF5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EF5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EF5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EF5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534EF5"/>
    <w:rPr>
      <w:b/>
      <w:bCs/>
    </w:rPr>
  </w:style>
  <w:style w:type="paragraph" w:styleId="BlockText">
    <w:name w:val="Block Text"/>
    <w:basedOn w:val="Normal"/>
    <w:uiPriority w:val="3"/>
    <w:semiHidden/>
    <w:unhideWhenUsed/>
    <w:rsid w:val="00534EF5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sid w:val="00534EF5"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sid w:val="00534EF5"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sid w:val="00534EF5"/>
    <w:rPr>
      <w:rFonts w:cs="Times New Roman"/>
      <w:i/>
      <w:color w:val="4E4F89"/>
    </w:rPr>
  </w:style>
  <w:style w:type="character" w:styleId="Emphasis">
    <w:name w:val="Emphasis"/>
    <w:uiPriority w:val="20"/>
    <w:qFormat/>
    <w:rsid w:val="00534EF5"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sid w:val="00534EF5"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4E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EF5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34E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EF5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rsid w:val="00534EF5"/>
    <w:pPr>
      <w:ind w:left="720"/>
      <w:contextualSpacing/>
    </w:pPr>
  </w:style>
  <w:style w:type="paragraph" w:styleId="IntenseQuote">
    <w:name w:val="Intense Quote"/>
    <w:basedOn w:val="Normal"/>
    <w:uiPriority w:val="30"/>
    <w:qFormat/>
    <w:rsid w:val="00534EF5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rsid w:val="00534EF5"/>
    <w:pPr>
      <w:numPr>
        <w:numId w:val="17"/>
      </w:numPr>
    </w:pPr>
  </w:style>
  <w:style w:type="numbering" w:customStyle="1" w:styleId="UrbanNumberedList">
    <w:name w:val="Urban Numbered List"/>
    <w:uiPriority w:val="99"/>
    <w:rsid w:val="00534EF5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rsid w:val="00534EF5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534EF5"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sid w:val="00534E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F5"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rsid w:val="00534EF5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rsid w:val="00534EF5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rsid w:val="00534EF5"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rsid w:val="00534EF5"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rsid w:val="00534EF5"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sid w:val="00534EF5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rsid w:val="00534EF5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rsid w:val="00534EF5"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sid w:val="00534EF5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sid w:val="00534EF5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rsid w:val="00534EF5"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4EF5"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34EF5"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EF5"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34EF5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68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enter">
    <w:name w:val="center"/>
    <w:basedOn w:val="Normal"/>
    <w:rsid w:val="0068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4134"/>
    <w:rsid w:val="005D1AA8"/>
    <w:rsid w:val="00744134"/>
    <w:rsid w:val="00ED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DEC"/>
  </w:style>
  <w:style w:type="paragraph" w:styleId="Heading1">
    <w:name w:val="heading 1"/>
    <w:basedOn w:val="Normal"/>
    <w:next w:val="Normal"/>
    <w:link w:val="Heading1Char"/>
    <w:uiPriority w:val="1"/>
    <w:qFormat/>
    <w:rsid w:val="00ED4DEC"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rsid w:val="00ED4DEC"/>
    <w:pPr>
      <w:spacing w:after="0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ED4DEC"/>
    <w:pPr>
      <w:spacing w:after="0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D37B2351234F44BCE1314BD247C7F3">
    <w:name w:val="FAD37B2351234F44BCE1314BD247C7F3"/>
    <w:rsid w:val="00ED4DEC"/>
  </w:style>
  <w:style w:type="paragraph" w:customStyle="1" w:styleId="9F383B56F2AC415790FCF786E846D78E">
    <w:name w:val="9F383B56F2AC415790FCF786E846D78E"/>
    <w:rsid w:val="00ED4DEC"/>
  </w:style>
  <w:style w:type="paragraph" w:customStyle="1" w:styleId="8F6D5C88DADE45FFA86E830F18E61524">
    <w:name w:val="8F6D5C88DADE45FFA86E830F18E61524"/>
    <w:rsid w:val="00ED4DEC"/>
  </w:style>
  <w:style w:type="paragraph" w:customStyle="1" w:styleId="29386193CBB6475FBF40378DD3622D51">
    <w:name w:val="29386193CBB6475FBF40378DD3622D51"/>
    <w:rsid w:val="00ED4DEC"/>
  </w:style>
  <w:style w:type="paragraph" w:customStyle="1" w:styleId="D58EFEC9C05B4488A1B551AFECE0F0C3">
    <w:name w:val="D58EFEC9C05B4488A1B551AFECE0F0C3"/>
    <w:rsid w:val="00ED4DEC"/>
  </w:style>
  <w:style w:type="paragraph" w:customStyle="1" w:styleId="1963670D62CA4EF9AD97350F8823AFD8">
    <w:name w:val="1963670D62CA4EF9AD97350F8823AFD8"/>
    <w:rsid w:val="00ED4DEC"/>
  </w:style>
  <w:style w:type="character" w:customStyle="1" w:styleId="Heading1Char">
    <w:name w:val="Heading 1 Char"/>
    <w:basedOn w:val="DefaultParagraphFont"/>
    <w:link w:val="Heading1"/>
    <w:uiPriority w:val="1"/>
    <w:rsid w:val="00ED4DEC"/>
    <w:rPr>
      <w:rFonts w:asciiTheme="majorHAnsi" w:eastAsiaTheme="minorHAnsi" w:hAnsiTheme="majorHAnsi" w:cstheme="minorHAnsi"/>
      <w:color w:val="C0504D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ED4DEC"/>
    <w:rPr>
      <w:rFonts w:asciiTheme="majorHAnsi" w:eastAsiaTheme="minorHAnsi" w:hAnsiTheme="majorHAnsi" w:cstheme="minorHAnsi"/>
      <w:color w:val="C0504D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sid w:val="00ED4DEC"/>
    <w:rPr>
      <w:rFonts w:asciiTheme="majorHAnsi" w:eastAsiaTheme="minorHAnsi" w:hAnsiTheme="majorHAnsi" w:cstheme="minorHAnsi"/>
      <w:color w:val="C0504D" w:themeColor="accent2"/>
      <w:sz w:val="24"/>
      <w:szCs w:val="24"/>
    </w:rPr>
  </w:style>
  <w:style w:type="paragraph" w:customStyle="1" w:styleId="D4205D7FA6CD45AB9C5133930F51BDDF">
    <w:name w:val="D4205D7FA6CD45AB9C5133930F51BDDF"/>
    <w:rsid w:val="00ED4DEC"/>
  </w:style>
  <w:style w:type="paragraph" w:customStyle="1" w:styleId="451944EF2AA94F858E338886646292BD">
    <w:name w:val="451944EF2AA94F858E338886646292BD"/>
    <w:rsid w:val="00ED4DEC"/>
  </w:style>
  <w:style w:type="paragraph" w:customStyle="1" w:styleId="6BEC29F0D26C4F85826659380EFF35D4">
    <w:name w:val="6BEC29F0D26C4F85826659380EFF35D4"/>
    <w:rsid w:val="00ED4DEC"/>
  </w:style>
  <w:style w:type="paragraph" w:customStyle="1" w:styleId="D9B0143AD5084D7BA723B449223F1C18">
    <w:name w:val="D9B0143AD5084D7BA723B449223F1C18"/>
    <w:rsid w:val="00744134"/>
  </w:style>
  <w:style w:type="paragraph" w:customStyle="1" w:styleId="2E4941630153468B9B47A39E4176F45F">
    <w:name w:val="2E4941630153468B9B47A39E4176F45F"/>
    <w:rsid w:val="00744134"/>
  </w:style>
  <w:style w:type="paragraph" w:customStyle="1" w:styleId="8697685E2F7F4F7EAF4DA4738B80DF4B">
    <w:name w:val="8697685E2F7F4F7EAF4DA4738B80DF4B"/>
    <w:rsid w:val="00744134"/>
  </w:style>
  <w:style w:type="paragraph" w:customStyle="1" w:styleId="069E13BA27FD44D0B4C355448DE72560">
    <w:name w:val="069E13BA27FD44D0B4C355448DE72560"/>
    <w:rsid w:val="00744134"/>
  </w:style>
  <w:style w:type="paragraph" w:customStyle="1" w:styleId="43B8D0119FF4405CB1F1E780B1B35630">
    <w:name w:val="43B8D0119FF4405CB1F1E780B1B35630"/>
    <w:rsid w:val="00744134"/>
  </w:style>
  <w:style w:type="paragraph" w:customStyle="1" w:styleId="B4EEE74DF7FA44EBAB7475F4F08A00A2">
    <w:name w:val="B4EEE74DF7FA44EBAB7475F4F08A00A2"/>
    <w:rsid w:val="00744134"/>
  </w:style>
  <w:style w:type="paragraph" w:customStyle="1" w:styleId="2C1DE32B43FB4D838805047C6E1FFEF8">
    <w:name w:val="2C1DE32B43FB4D838805047C6E1FFEF8"/>
    <w:rsid w:val="007441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Vedant Deshpande, XII  Alpha,#31 CBSE Exam no.        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7779FB9-C194-4917-A645-7C985E56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UrbanReport</Template>
  <TotalTime>258</TotalTime>
  <Pages>35</Pages>
  <Words>4167</Words>
  <Characters>23756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Blueshift</vt:lpstr>
    </vt:vector>
  </TitlesOfParts>
  <Company>29 November,2016</Company>
  <LinksUpToDate>false</LinksUpToDate>
  <CharactersWithSpaces>27868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Blueshift</dc:title>
  <dc:subject>Nothing but a simple DBMS in C++</dc:subject>
  <dc:creator>Lenovo</dc:creator>
  <cp:lastModifiedBy>Lenovo</cp:lastModifiedBy>
  <cp:revision>17</cp:revision>
  <dcterms:created xsi:type="dcterms:W3CDTF">2016-11-29T08:53:00Z</dcterms:created>
  <dcterms:modified xsi:type="dcterms:W3CDTF">2016-11-29T13:28:00Z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